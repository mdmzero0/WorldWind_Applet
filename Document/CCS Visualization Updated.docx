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D8D" w:rsidRDefault="005B1D8D" w:rsidP="00054F55">
      <w:pPr>
        <w:spacing w:line="480" w:lineRule="auto"/>
        <w:rPr>
          <w:rFonts w:ascii="Times New Roman" w:hAnsi="Times New Roman"/>
          <w:sz w:val="40"/>
          <w:szCs w:val="40"/>
        </w:rPr>
      </w:pPr>
      <w:r>
        <w:rPr>
          <w:rFonts w:ascii="Times New Roman" w:hAnsi="Times New Roman"/>
          <w:sz w:val="40"/>
          <w:szCs w:val="40"/>
        </w:rPr>
        <w:t>CCS Visualization: Java Applet</w:t>
      </w:r>
    </w:p>
    <w:p w:rsidR="005B1D8D" w:rsidRDefault="005B1D8D" w:rsidP="00054F55">
      <w:pPr>
        <w:spacing w:line="480" w:lineRule="auto"/>
        <w:rPr>
          <w:rFonts w:ascii="Times New Roman" w:hAnsi="Times New Roman"/>
          <w:sz w:val="40"/>
          <w:szCs w:val="40"/>
        </w:rPr>
      </w:pPr>
      <w:r>
        <w:rPr>
          <w:rFonts w:ascii="Times New Roman" w:hAnsi="Times New Roman"/>
          <w:sz w:val="40"/>
          <w:szCs w:val="40"/>
        </w:rPr>
        <w:t>Documentation of Progress</w:t>
      </w:r>
    </w:p>
    <w:p w:rsidR="005B1D8D" w:rsidRDefault="005B1D8D" w:rsidP="00054F55">
      <w:pPr>
        <w:spacing w:line="480" w:lineRule="auto"/>
        <w:rPr>
          <w:rFonts w:ascii="Times New Roman" w:hAnsi="Times New Roman"/>
          <w:sz w:val="24"/>
          <w:szCs w:val="24"/>
        </w:rPr>
      </w:pPr>
      <w:r>
        <w:rPr>
          <w:rFonts w:ascii="Times New Roman" w:hAnsi="Times New Roman"/>
          <w:sz w:val="24"/>
          <w:szCs w:val="24"/>
        </w:rPr>
        <w:t>Written by: Michael Mascaro</w:t>
      </w:r>
    </w:p>
    <w:p w:rsidR="005B1D8D" w:rsidRDefault="005B1D8D" w:rsidP="00054F55">
      <w:pPr>
        <w:spacing w:line="480" w:lineRule="auto"/>
        <w:rPr>
          <w:rFonts w:ascii="Times New Roman" w:hAnsi="Times New Roman"/>
          <w:sz w:val="24"/>
          <w:szCs w:val="24"/>
        </w:rPr>
      </w:pPr>
      <w:r>
        <w:rPr>
          <w:rFonts w:ascii="Times New Roman" w:hAnsi="Times New Roman"/>
          <w:sz w:val="24"/>
          <w:szCs w:val="24"/>
        </w:rPr>
        <w:t>Edited by: Sean Li</w:t>
      </w:r>
    </w:p>
    <w:p w:rsidR="005B1D8D" w:rsidRDefault="005B1D8D" w:rsidP="00054F55">
      <w:pPr>
        <w:spacing w:line="480" w:lineRule="auto"/>
        <w:rPr>
          <w:rFonts w:ascii="Times New Roman" w:hAnsi="Times New Roman"/>
          <w:sz w:val="24"/>
          <w:szCs w:val="24"/>
        </w:rPr>
      </w:pPr>
      <w:r>
        <w:rPr>
          <w:rFonts w:ascii="Times New Roman" w:hAnsi="Times New Roman"/>
          <w:sz w:val="24"/>
          <w:szCs w:val="24"/>
        </w:rPr>
        <w:t>Summer 2011</w:t>
      </w:r>
    </w:p>
    <w:p w:rsidR="005B1D8D" w:rsidRDefault="005B1D8D" w:rsidP="00054F55">
      <w:pPr>
        <w:spacing w:line="480" w:lineRule="auto"/>
        <w:rPr>
          <w:rFonts w:ascii="Times New Roman" w:hAnsi="Times New Roman"/>
          <w:sz w:val="24"/>
          <w:szCs w:val="24"/>
        </w:rPr>
      </w:pPr>
    </w:p>
    <w:p w:rsidR="005B1D8D" w:rsidRDefault="005B1D8D" w:rsidP="00DE031F">
      <w:pPr>
        <w:tabs>
          <w:tab w:val="left" w:pos="8640"/>
        </w:tabs>
        <w:spacing w:line="480" w:lineRule="auto"/>
        <w:rPr>
          <w:rFonts w:ascii="Times New Roman" w:hAnsi="Times New Roman"/>
          <w:b/>
          <w:sz w:val="24"/>
          <w:szCs w:val="24"/>
        </w:rPr>
      </w:pPr>
      <w:r>
        <w:rPr>
          <w:rFonts w:ascii="Times New Roman" w:hAnsi="Times New Roman"/>
          <w:b/>
          <w:sz w:val="24"/>
          <w:szCs w:val="24"/>
        </w:rPr>
        <w:t>Table of Contents</w:t>
      </w:r>
    </w:p>
    <w:p w:rsidR="005B1D8D" w:rsidRPr="00755512" w:rsidRDefault="005B1D8D" w:rsidP="00755512">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Usages and Goals: CCS Visualization Introduction…………………………………page 3</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JSatTrak/World Wind: Introduction………………………………………………....page 4</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Summer 2010: JSatTrak…………………………………………………………......page 5</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Summer 2010: JSatTrak Reduced Functionality Prototype…………………….…...page 5</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Summer 2010: BeanShell Scripting………………………………………………....page 6</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Summer 2010: Total Progress……………………………………………………….page 7</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Summer 2011: Goals………………………………………………………………...page 7</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CCS Visualization: WebStart Introduction………………………………………….page 8</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WebStart: Code Modifications……………………………………………………....page 9</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WebStart: Capabilities……………………………………………………………….page 9</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WebStart: Known Issues………………………………………………………..….page 10</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WebStart: Progress Report…………………………………………………………page 11</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CCS Visualization: Applet Introduction…………………………………………...page 11</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Applet: Coding Process………………………………………………………..…...page 12</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Applet: Code Description……………………………………………………..…....page 13</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Applet: Library Changes...........................................................................................page 15</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Applet: Current Capabilities………………………………………………………..page 17</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Applet: Known Issues...…...…………………………………………………..…...page 19</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Applet: Progress Report…………………………………………………..………..page 19</w:t>
      </w:r>
    </w:p>
    <w:p w:rsidR="005B1D8D" w:rsidRDefault="005B1D8D" w:rsidP="00054F55">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Applet: Future Plans……………………………………………………..…………page 20</w:t>
      </w:r>
    </w:p>
    <w:p w:rsidR="005B1D8D" w:rsidRDefault="005B1D8D" w:rsidP="00C71A59">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Applet: Integration Plans/Requirements……...………………………………..…..page 21</w:t>
      </w:r>
    </w:p>
    <w:p w:rsidR="005B1D8D" w:rsidRDefault="005B1D8D" w:rsidP="00C71A59">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Comparison: Advantages/Disadvantages..................................................................page 22</w:t>
      </w:r>
    </w:p>
    <w:p w:rsidR="005B1D8D" w:rsidRDefault="005B1D8D" w:rsidP="00C71A59">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Conclusion.................................................................................................................page 23</w:t>
      </w:r>
    </w:p>
    <w:p w:rsidR="005B1D8D" w:rsidRDefault="005B1D8D" w:rsidP="00C71A59">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Appendix...................................................................................................................page 24</w:t>
      </w:r>
    </w:p>
    <w:p w:rsidR="005B1D8D" w:rsidRDefault="005B1D8D" w:rsidP="005248D5">
      <w:pPr>
        <w:spacing w:line="480" w:lineRule="auto"/>
        <w:rPr>
          <w:rFonts w:ascii="Times New Roman" w:hAnsi="Times New Roman"/>
          <w:sz w:val="24"/>
          <w:szCs w:val="24"/>
        </w:rPr>
      </w:pPr>
    </w:p>
    <w:p w:rsidR="005B1D8D" w:rsidRDefault="005B1D8D" w:rsidP="005248D5">
      <w:pPr>
        <w:spacing w:line="480" w:lineRule="auto"/>
        <w:rPr>
          <w:rFonts w:ascii="Times New Roman" w:hAnsi="Times New Roman"/>
          <w:sz w:val="24"/>
          <w:szCs w:val="24"/>
        </w:rPr>
      </w:pPr>
    </w:p>
    <w:p w:rsidR="005B1D8D" w:rsidRDefault="005B1D8D" w:rsidP="005248D5">
      <w:pPr>
        <w:spacing w:line="480" w:lineRule="auto"/>
        <w:rPr>
          <w:rFonts w:ascii="Times New Roman" w:hAnsi="Times New Roman"/>
          <w:sz w:val="24"/>
          <w:szCs w:val="24"/>
        </w:rPr>
      </w:pPr>
    </w:p>
    <w:p w:rsidR="005B1D8D" w:rsidRDefault="005B1D8D" w:rsidP="005248D5">
      <w:pPr>
        <w:spacing w:line="480" w:lineRule="auto"/>
        <w:rPr>
          <w:rFonts w:ascii="Times New Roman" w:hAnsi="Times New Roman"/>
          <w:sz w:val="24"/>
          <w:szCs w:val="24"/>
        </w:rPr>
      </w:pPr>
    </w:p>
    <w:p w:rsidR="005B1D8D" w:rsidRDefault="005B1D8D" w:rsidP="005248D5">
      <w:pPr>
        <w:spacing w:line="480" w:lineRule="auto"/>
        <w:rPr>
          <w:rFonts w:ascii="Times New Roman" w:hAnsi="Times New Roman"/>
          <w:sz w:val="24"/>
          <w:szCs w:val="24"/>
        </w:rPr>
      </w:pPr>
    </w:p>
    <w:p w:rsidR="005B1D8D" w:rsidRDefault="005B1D8D" w:rsidP="005248D5">
      <w:pPr>
        <w:spacing w:line="480" w:lineRule="auto"/>
        <w:rPr>
          <w:rFonts w:ascii="Times New Roman" w:hAnsi="Times New Roman"/>
          <w:sz w:val="24"/>
          <w:szCs w:val="24"/>
        </w:rPr>
      </w:pPr>
    </w:p>
    <w:p w:rsidR="005B1D8D" w:rsidRDefault="005B1D8D" w:rsidP="005248D5">
      <w:pPr>
        <w:spacing w:line="480" w:lineRule="auto"/>
        <w:rPr>
          <w:rFonts w:ascii="Times New Roman" w:hAnsi="Times New Roman"/>
          <w:sz w:val="24"/>
          <w:szCs w:val="24"/>
        </w:rPr>
      </w:pPr>
    </w:p>
    <w:p w:rsidR="005B1D8D" w:rsidRDefault="005B1D8D" w:rsidP="005248D5">
      <w:pPr>
        <w:spacing w:line="480" w:lineRule="auto"/>
        <w:rPr>
          <w:rFonts w:ascii="Times New Roman" w:hAnsi="Times New Roman"/>
          <w:sz w:val="24"/>
          <w:szCs w:val="24"/>
        </w:rPr>
      </w:pPr>
    </w:p>
    <w:p w:rsidR="005B1D8D" w:rsidRDefault="005B1D8D" w:rsidP="00C71A59">
      <w:pPr>
        <w:spacing w:line="480" w:lineRule="auto"/>
        <w:rPr>
          <w:rFonts w:ascii="Times New Roman" w:hAnsi="Times New Roman"/>
          <w:sz w:val="24"/>
          <w:szCs w:val="24"/>
        </w:rPr>
      </w:pPr>
      <w:r>
        <w:rPr>
          <w:rFonts w:ascii="Times New Roman" w:hAnsi="Times New Roman"/>
          <w:b/>
          <w:sz w:val="24"/>
          <w:szCs w:val="24"/>
        </w:rPr>
        <w:t>Usages and Goals: CCS Visualization Introduction</w:t>
      </w:r>
    </w:p>
    <w:p w:rsidR="005B1D8D" w:rsidRDefault="005B1D8D" w:rsidP="00C71A59">
      <w:pPr>
        <w:spacing w:line="480" w:lineRule="auto"/>
        <w:rPr>
          <w:rFonts w:ascii="Times New Roman" w:hAnsi="Times New Roman"/>
          <w:sz w:val="24"/>
          <w:szCs w:val="24"/>
        </w:rPr>
      </w:pPr>
      <w:r>
        <w:rPr>
          <w:rFonts w:ascii="Times New Roman" w:hAnsi="Times New Roman"/>
          <w:sz w:val="24"/>
          <w:szCs w:val="24"/>
        </w:rPr>
        <w:tab/>
        <w:t xml:space="preserve">The CCS website provides satellite information and data to its users as they require.  Ideally, one of the tools available to users should be a visualization tool capable of displaying satellites in orbit and their current, past, and future locations.  The current system in use by the CCS website involves a user requesting a specific visualization, which is generated in a movie format by FreeFlyer.  This movie is then transferred over the internet to the user’s computer, where the visualization can be watched.  Unfortunately, this is a slow process that provides a rigid, non-interactive result.  It is the primary purpose of this project to develop a visualization alternative that provides a quicker, more interactive visualization.  Part of the problem with using a visualization tool is the demands on the system and browser to display it. Advanced visualization programs can display high resolution images and smooth interactive features, but may not be functional for a user using an older internet browser or computer.  An embeddable program that can be displayed within the CCS web pages is ideal; however other solutions were researched as well.  Java applets were found to be the most useful and common programs for internet visualization, therefore this project is using Java as the language for visualization in order to ensure that it is available to the maximum possible number of users.  </w:t>
      </w:r>
    </w:p>
    <w:p w:rsidR="005B1D8D" w:rsidRDefault="005B1D8D" w:rsidP="00C71A59">
      <w:pPr>
        <w:spacing w:line="480" w:lineRule="auto"/>
        <w:rPr>
          <w:rFonts w:ascii="Times New Roman" w:hAnsi="Times New Roman"/>
          <w:sz w:val="24"/>
          <w:szCs w:val="24"/>
        </w:rPr>
      </w:pPr>
    </w:p>
    <w:p w:rsidR="005B1D8D" w:rsidRPr="00BD37FF" w:rsidRDefault="005B1D8D" w:rsidP="00C71A59">
      <w:pPr>
        <w:spacing w:line="480" w:lineRule="auto"/>
        <w:rPr>
          <w:rFonts w:ascii="Times New Roman" w:hAnsi="Times New Roman"/>
          <w:sz w:val="24"/>
          <w:szCs w:val="24"/>
        </w:rPr>
      </w:pPr>
      <w:r>
        <w:rPr>
          <w:rFonts w:ascii="Times New Roman" w:hAnsi="Times New Roman"/>
          <w:i/>
          <w:sz w:val="24"/>
          <w:szCs w:val="24"/>
        </w:rPr>
        <w:t xml:space="preserve">Please note: The sections of this documentation pertaining to work done during the summer of 2010 are excerpts from the more detailed documentation done during that year.  Please reference the documentation from that year, </w:t>
      </w:r>
      <w:r>
        <w:rPr>
          <w:rFonts w:ascii="Times New Roman" w:hAnsi="Times New Roman"/>
          <w:b/>
          <w:i/>
          <w:sz w:val="24"/>
          <w:szCs w:val="24"/>
        </w:rPr>
        <w:t>Using JSatTrak for Visualization</w:t>
      </w:r>
      <w:r>
        <w:rPr>
          <w:rFonts w:ascii="Times New Roman" w:hAnsi="Times New Roman"/>
          <w:i/>
          <w:sz w:val="24"/>
          <w:szCs w:val="24"/>
        </w:rPr>
        <w:t xml:space="preserve"> and </w:t>
      </w:r>
      <w:r>
        <w:rPr>
          <w:rFonts w:ascii="Times New Roman" w:hAnsi="Times New Roman"/>
          <w:b/>
          <w:i/>
          <w:sz w:val="24"/>
          <w:szCs w:val="24"/>
        </w:rPr>
        <w:t>Reduced Functionality Prototype Documentation</w:t>
      </w:r>
      <w:r>
        <w:rPr>
          <w:rFonts w:ascii="Times New Roman" w:hAnsi="Times New Roman"/>
          <w:i/>
          <w:sz w:val="24"/>
          <w:szCs w:val="24"/>
        </w:rPr>
        <w:t xml:space="preserve"> for more detailed information. </w:t>
      </w:r>
    </w:p>
    <w:p w:rsidR="005B1D8D" w:rsidRDefault="005B1D8D" w:rsidP="00C71A59">
      <w:pPr>
        <w:spacing w:line="480" w:lineRule="auto"/>
        <w:rPr>
          <w:rFonts w:ascii="Times New Roman" w:hAnsi="Times New Roman"/>
          <w:sz w:val="24"/>
          <w:szCs w:val="24"/>
        </w:rPr>
      </w:pPr>
    </w:p>
    <w:p w:rsidR="005B1D8D" w:rsidRDefault="005B1D8D" w:rsidP="00C71A59">
      <w:pPr>
        <w:spacing w:line="480" w:lineRule="auto"/>
        <w:rPr>
          <w:rFonts w:ascii="Times New Roman" w:hAnsi="Times New Roman"/>
          <w:b/>
          <w:sz w:val="24"/>
          <w:szCs w:val="24"/>
        </w:rPr>
      </w:pPr>
      <w:r>
        <w:rPr>
          <w:rFonts w:ascii="Times New Roman" w:hAnsi="Times New Roman"/>
          <w:b/>
          <w:sz w:val="24"/>
          <w:szCs w:val="24"/>
        </w:rPr>
        <w:t>JSatTrak/World Wind Introduction</w:t>
      </w:r>
    </w:p>
    <w:p w:rsidR="005B1D8D" w:rsidRDefault="005B1D8D" w:rsidP="001B2858">
      <w:pPr>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During the primary research for the project, two programs were discovered that provided the beginning of the visualization tool.  JSatTrak and NASA World Wind are both written in java and provide the foundation for a visualization tool suitable for the CCS website.  </w:t>
      </w:r>
    </w:p>
    <w:p w:rsidR="005B1D8D" w:rsidRDefault="005B1D8D" w:rsidP="001B2858">
      <w:pPr>
        <w:spacing w:line="480" w:lineRule="auto"/>
        <w:ind w:firstLine="720"/>
        <w:rPr>
          <w:rFonts w:ascii="Times New Roman" w:hAnsi="Times New Roman"/>
          <w:sz w:val="24"/>
          <w:szCs w:val="24"/>
        </w:rPr>
      </w:pPr>
      <w:r>
        <w:rPr>
          <w:rFonts w:ascii="Times New Roman" w:hAnsi="Times New Roman"/>
          <w:sz w:val="24"/>
          <w:szCs w:val="24"/>
        </w:rPr>
        <w:t>JSatTrak is an open source satellite tracking program</w:t>
      </w:r>
      <w:r w:rsidRPr="00463792">
        <w:rPr>
          <w:rFonts w:ascii="Times New Roman" w:hAnsi="Times New Roman"/>
          <w:sz w:val="24"/>
          <w:szCs w:val="24"/>
        </w:rPr>
        <w:t>.  The application is created through NASA’s World Wind software and can calculate and display satellite orbits at any time in the past or future.  It contains orbital elements for over 3000 satellites, has over 800 built in ground stations with customization available.  It has the capability to display both a 3D globe and 2D ground tracking display with fully interactive features such as zoom, camera angle, and more.  It allows for you to load custom 3D models (.3ds files) and includes a model-centered view mode.  Available for download from the JSatTrak website (</w:t>
      </w:r>
      <w:hyperlink r:id="rId7" w:history="1">
        <w:r w:rsidRPr="00463792">
          <w:rPr>
            <w:rStyle w:val="Hyperlink"/>
            <w:rFonts w:ascii="Times New Roman" w:hAnsi="Times New Roman"/>
            <w:sz w:val="24"/>
            <w:szCs w:val="24"/>
          </w:rPr>
          <w:t>http://www.gano.name/shawn/JSatTrak/</w:t>
        </w:r>
      </w:hyperlink>
      <w:r w:rsidRPr="00463792">
        <w:rPr>
          <w:rFonts w:ascii="Times New Roman" w:hAnsi="Times New Roman"/>
          <w:sz w:val="24"/>
          <w:szCs w:val="24"/>
        </w:rPr>
        <w:t xml:space="preserve">) is a web-start version, the entire downloadable program with an .exe and .jar file, and the source code.   </w:t>
      </w:r>
    </w:p>
    <w:p w:rsidR="005B1D8D" w:rsidRDefault="005B1D8D" w:rsidP="0085310A">
      <w:pPr>
        <w:spacing w:line="480" w:lineRule="auto"/>
        <w:ind w:firstLine="720"/>
        <w:rPr>
          <w:rFonts w:ascii="Times New Roman" w:hAnsi="Times New Roman"/>
          <w:sz w:val="24"/>
          <w:szCs w:val="24"/>
        </w:rPr>
      </w:pPr>
      <w:r>
        <w:rPr>
          <w:rFonts w:ascii="Times New Roman" w:hAnsi="Times New Roman"/>
          <w:sz w:val="24"/>
          <w:szCs w:val="24"/>
        </w:rPr>
        <w:t>NASA World Wind is a virtual globe developed in Java for use as a desktop application, web-start distributed application, or a java applet.  This versatility made it ideal for our project, and it is also used as the base visualization for JSatTrak.  World Wind comes with easy-to-use interactive features, and is available as an open-source download from the NASA World Wind website (</w:t>
      </w:r>
      <w:hyperlink r:id="rId8" w:history="1">
        <w:r w:rsidRPr="007A39E2">
          <w:rPr>
            <w:rStyle w:val="Hyperlink"/>
            <w:rFonts w:ascii="Times New Roman" w:hAnsi="Times New Roman"/>
            <w:sz w:val="24"/>
            <w:szCs w:val="24"/>
          </w:rPr>
          <w:t>http://worldwind.arc.nasa.gov/java/</w:t>
        </w:r>
      </w:hyperlink>
      <w:r>
        <w:rPr>
          <w:rFonts w:ascii="Times New Roman" w:hAnsi="Times New Roman"/>
          <w:sz w:val="24"/>
          <w:szCs w:val="24"/>
        </w:rPr>
        <w:t xml:space="preserve">).  This includes examples for making a World Wind desktop application, web-start application, and java applet.  </w:t>
      </w:r>
    </w:p>
    <w:p w:rsidR="005B1D8D" w:rsidRDefault="005B1D8D" w:rsidP="0046326D">
      <w:pPr>
        <w:spacing w:line="480" w:lineRule="auto"/>
        <w:rPr>
          <w:rFonts w:ascii="Times New Roman" w:hAnsi="Times New Roman"/>
          <w:sz w:val="24"/>
          <w:szCs w:val="24"/>
        </w:rPr>
      </w:pPr>
    </w:p>
    <w:p w:rsidR="005B1D8D" w:rsidRDefault="005B1D8D" w:rsidP="0046326D">
      <w:pPr>
        <w:spacing w:line="480" w:lineRule="auto"/>
        <w:rPr>
          <w:rFonts w:ascii="Times New Roman" w:hAnsi="Times New Roman"/>
          <w:sz w:val="24"/>
          <w:szCs w:val="24"/>
        </w:rPr>
      </w:pPr>
    </w:p>
    <w:p w:rsidR="005B1D8D" w:rsidRDefault="005B1D8D" w:rsidP="00463792">
      <w:pPr>
        <w:spacing w:line="480" w:lineRule="auto"/>
        <w:rPr>
          <w:rFonts w:ascii="Times New Roman" w:hAnsi="Times New Roman"/>
          <w:b/>
          <w:sz w:val="24"/>
          <w:szCs w:val="24"/>
        </w:rPr>
      </w:pPr>
      <w:r>
        <w:rPr>
          <w:rFonts w:ascii="Times New Roman" w:hAnsi="Times New Roman"/>
          <w:b/>
          <w:sz w:val="24"/>
          <w:szCs w:val="24"/>
        </w:rPr>
        <w:t>Summer 2010: JSatTrak</w:t>
      </w:r>
    </w:p>
    <w:p w:rsidR="005B1D8D" w:rsidRPr="007F1384" w:rsidRDefault="005B1D8D" w:rsidP="00463792">
      <w:pPr>
        <w:spacing w:line="480" w:lineRule="auto"/>
        <w:rPr>
          <w:rFonts w:ascii="Times New Roman" w:hAnsi="Times New Roman"/>
          <w:i/>
          <w:sz w:val="24"/>
          <w:szCs w:val="24"/>
        </w:rPr>
      </w:pPr>
      <w:r>
        <w:rPr>
          <w:rFonts w:ascii="Times New Roman" w:hAnsi="Times New Roman"/>
          <w:i/>
          <w:sz w:val="24"/>
          <w:szCs w:val="24"/>
        </w:rPr>
        <w:t xml:space="preserve">(Excerpt taken from </w:t>
      </w:r>
      <w:r>
        <w:rPr>
          <w:rFonts w:ascii="Times New Roman" w:hAnsi="Times New Roman"/>
          <w:b/>
          <w:i/>
          <w:sz w:val="24"/>
          <w:szCs w:val="24"/>
        </w:rPr>
        <w:t>Using JSatTrak for Visualization</w:t>
      </w:r>
      <w:r>
        <w:rPr>
          <w:rFonts w:ascii="Times New Roman" w:hAnsi="Times New Roman"/>
          <w:i/>
          <w:sz w:val="24"/>
          <w:szCs w:val="24"/>
        </w:rPr>
        <w:t>)</w:t>
      </w:r>
    </w:p>
    <w:p w:rsidR="005B1D8D" w:rsidRPr="00463792" w:rsidRDefault="005B1D8D" w:rsidP="0051433D">
      <w:pPr>
        <w:spacing w:line="480" w:lineRule="auto"/>
        <w:ind w:firstLine="720"/>
        <w:rPr>
          <w:rFonts w:ascii="Times New Roman" w:hAnsi="Times New Roman"/>
          <w:sz w:val="24"/>
          <w:szCs w:val="24"/>
        </w:rPr>
      </w:pPr>
      <w:r w:rsidRPr="00463792">
        <w:rPr>
          <w:rFonts w:ascii="Times New Roman" w:hAnsi="Times New Roman"/>
          <w:sz w:val="24"/>
          <w:szCs w:val="24"/>
        </w:rPr>
        <w:t xml:space="preserve">JSatTrak does not have the capabilities to compete with an advanced program such as FreeFlyer, but it could have a role in simple, effective distributed visualization for satellite applications. Since JSatTrak has the capability to read satellite data from ephemeris files, and displays 3D visualizations with globes from NASA WorldWind, JSatTrak can be used as an effective visualization tool.  Also, because JSatTrak is developed and written in Java it can be distributed over the web using Java web-start.   </w:t>
      </w:r>
    </w:p>
    <w:p w:rsidR="005B1D8D" w:rsidRDefault="005B1D8D" w:rsidP="00B359D5">
      <w:pPr>
        <w:spacing w:line="480" w:lineRule="auto"/>
        <w:ind w:firstLine="720"/>
        <w:rPr>
          <w:rFonts w:ascii="Times New Roman" w:hAnsi="Times New Roman"/>
          <w:sz w:val="24"/>
          <w:szCs w:val="24"/>
        </w:rPr>
      </w:pPr>
      <w:r w:rsidRPr="00463792">
        <w:rPr>
          <w:rFonts w:ascii="Times New Roman" w:hAnsi="Times New Roman"/>
          <w:sz w:val="24"/>
          <w:szCs w:val="24"/>
        </w:rPr>
        <w:t>The biggest advantage to using JSatTrak as a visualization tool comes from the built-in BeanShell scripting capabilities.  This enables JSatTrak to display a desired scenario on start-up, without a user inputting commands.  Also, since scripts are written in Java and can be dynamic, a single script can create multiple different scenarios.  This means that when distributed over the web for visualization purposes, a script can be distributed as well with the desired visualization, so the user opens the program and the v</w:t>
      </w:r>
      <w:r>
        <w:rPr>
          <w:rFonts w:ascii="Times New Roman" w:hAnsi="Times New Roman"/>
          <w:sz w:val="24"/>
          <w:szCs w:val="24"/>
        </w:rPr>
        <w:t xml:space="preserve">isualization is already loaded.  </w:t>
      </w:r>
      <w:r w:rsidRPr="0051433D">
        <w:rPr>
          <w:rFonts w:ascii="Times New Roman" w:hAnsi="Times New Roman"/>
          <w:sz w:val="24"/>
          <w:szCs w:val="24"/>
        </w:rPr>
        <w:t xml:space="preserve"> </w:t>
      </w:r>
    </w:p>
    <w:p w:rsidR="005B1D8D" w:rsidRDefault="005B1D8D" w:rsidP="005D1E33">
      <w:pPr>
        <w:spacing w:line="480" w:lineRule="auto"/>
        <w:rPr>
          <w:rFonts w:ascii="Times New Roman" w:hAnsi="Times New Roman"/>
          <w:sz w:val="24"/>
          <w:szCs w:val="24"/>
        </w:rPr>
      </w:pPr>
    </w:p>
    <w:p w:rsidR="005B1D8D" w:rsidRDefault="005B1D8D" w:rsidP="005D1E33">
      <w:pPr>
        <w:spacing w:line="480" w:lineRule="auto"/>
        <w:rPr>
          <w:rFonts w:ascii="Times New Roman" w:hAnsi="Times New Roman"/>
          <w:b/>
          <w:sz w:val="24"/>
          <w:szCs w:val="24"/>
        </w:rPr>
      </w:pPr>
      <w:r w:rsidRPr="005D1E33">
        <w:rPr>
          <w:rFonts w:ascii="Times New Roman" w:hAnsi="Times New Roman"/>
          <w:b/>
          <w:sz w:val="24"/>
          <w:szCs w:val="24"/>
        </w:rPr>
        <w:t xml:space="preserve">Summer </w:t>
      </w:r>
      <w:r w:rsidRPr="0039002A">
        <w:rPr>
          <w:rFonts w:ascii="Times New Roman" w:hAnsi="Times New Roman"/>
          <w:b/>
          <w:sz w:val="24"/>
          <w:szCs w:val="24"/>
        </w:rPr>
        <w:t>2010</w:t>
      </w:r>
      <w:r w:rsidRPr="005D1E33">
        <w:rPr>
          <w:rFonts w:ascii="Times New Roman" w:hAnsi="Times New Roman"/>
          <w:b/>
          <w:sz w:val="24"/>
          <w:szCs w:val="24"/>
        </w:rPr>
        <w:t>: JSatTrak Reduced Functionality Prototype</w:t>
      </w:r>
    </w:p>
    <w:p w:rsidR="005B1D8D" w:rsidRPr="0039002A" w:rsidRDefault="005B1D8D" w:rsidP="005D1E33">
      <w:pPr>
        <w:spacing w:line="480" w:lineRule="auto"/>
        <w:rPr>
          <w:rFonts w:ascii="Times New Roman" w:hAnsi="Times New Roman"/>
          <w:sz w:val="24"/>
          <w:szCs w:val="24"/>
        </w:rPr>
      </w:pPr>
      <w:r w:rsidRPr="0039002A">
        <w:rPr>
          <w:rFonts w:ascii="Times New Roman" w:hAnsi="Times New Roman"/>
          <w:i/>
          <w:sz w:val="24"/>
          <w:szCs w:val="24"/>
        </w:rPr>
        <w:t xml:space="preserve">(Excerpt from </w:t>
      </w:r>
      <w:r w:rsidRPr="0039002A">
        <w:rPr>
          <w:rFonts w:ascii="Times New Roman" w:hAnsi="Times New Roman"/>
          <w:b/>
          <w:i/>
          <w:sz w:val="24"/>
          <w:szCs w:val="24"/>
        </w:rPr>
        <w:t>Reduced Functionality Prototype Documentation</w:t>
      </w:r>
      <w:r w:rsidRPr="0039002A">
        <w:rPr>
          <w:rFonts w:ascii="Times New Roman" w:hAnsi="Times New Roman"/>
          <w:i/>
          <w:sz w:val="24"/>
          <w:szCs w:val="24"/>
        </w:rPr>
        <w:t>)</w:t>
      </w:r>
    </w:p>
    <w:p w:rsidR="005B1D8D" w:rsidRPr="00955EE9" w:rsidRDefault="005B1D8D" w:rsidP="0039002A">
      <w:pPr>
        <w:spacing w:line="480" w:lineRule="auto"/>
        <w:ind w:firstLine="720"/>
        <w:rPr>
          <w:rFonts w:ascii="Times New Roman" w:hAnsi="Times New Roman"/>
          <w:sz w:val="24"/>
          <w:szCs w:val="24"/>
        </w:rPr>
      </w:pPr>
      <w:r w:rsidRPr="00955EE9">
        <w:rPr>
          <w:rFonts w:ascii="Times New Roman" w:hAnsi="Times New Roman"/>
          <w:sz w:val="24"/>
          <w:szCs w:val="24"/>
        </w:rPr>
        <w:t xml:space="preserve">Using JSatTrak for visualization purposes in the CCS project is an effective tool, but JSatTrak contains many features that are unnecessary for the visualization goals required by CCS.  In order to create a more user-friendly, embeddable version of JSatTrak that serves strictly as a viewer tool required a reduction of functionality from the original JSatTrak program.  This documentation covers the development of the JSatTrak Reduced Functionality Prototype (RFP), which was developed to provide a prototype of a “view-only” mode of JSatTrak.  </w:t>
      </w:r>
      <w:r>
        <w:rPr>
          <w:rFonts w:ascii="Times New Roman" w:hAnsi="Times New Roman"/>
          <w:sz w:val="24"/>
          <w:szCs w:val="24"/>
        </w:rPr>
        <w:t xml:space="preserve">It </w:t>
      </w:r>
      <w:r w:rsidRPr="00955EE9">
        <w:rPr>
          <w:rFonts w:ascii="Times New Roman" w:hAnsi="Times New Roman"/>
          <w:sz w:val="24"/>
          <w:szCs w:val="24"/>
        </w:rPr>
        <w:t xml:space="preserve">will cover the development of the RFP, as well as both the removed and current capabilities of the prototype.  Also included within this documentation are the exact changes made to the source code and to the graphical user interface to create the RFP.  Development has lasted for four days to the moment this documentation was written, so this documentation will also cover future goals for further development of the RFP. </w:t>
      </w:r>
      <w:r w:rsidRPr="009D7398">
        <w:rPr>
          <w:rFonts w:ascii="Times New Roman" w:hAnsi="Times New Roman"/>
          <w:i/>
          <w:sz w:val="24"/>
          <w:szCs w:val="24"/>
        </w:rPr>
        <w:t>(This is for 2010, not the current time)</w:t>
      </w:r>
      <w:r w:rsidRPr="00955EE9">
        <w:rPr>
          <w:rFonts w:ascii="Times New Roman" w:hAnsi="Times New Roman"/>
          <w:sz w:val="24"/>
          <w:szCs w:val="24"/>
        </w:rPr>
        <w:t xml:space="preserve"> </w:t>
      </w:r>
    </w:p>
    <w:p w:rsidR="005B1D8D" w:rsidRPr="00955EE9" w:rsidRDefault="005B1D8D" w:rsidP="00A37A60">
      <w:pPr>
        <w:spacing w:line="480" w:lineRule="auto"/>
        <w:rPr>
          <w:rFonts w:ascii="Times New Roman" w:hAnsi="Times New Roman"/>
          <w:sz w:val="24"/>
          <w:szCs w:val="24"/>
        </w:rPr>
      </w:pPr>
      <w:r w:rsidRPr="00955EE9">
        <w:rPr>
          <w:rFonts w:ascii="Times New Roman" w:hAnsi="Times New Roman"/>
          <w:sz w:val="24"/>
          <w:szCs w:val="24"/>
        </w:rPr>
        <w:tab/>
        <w:t>The Reduced Functionality Prototype is developed from Shawn Gano’s JSatTrak.  The RFP was created by editing and modifying his code.  The changes described in “Using JSatTrak for Visualization” were applied to the original source code, and then further modifications were made to remove features and create the RFP.  Primary development of the RFP during the summer of 2010 was by Michael Mascaro, with support from Stefan Novak of a.i. solutions.  Development of both the original JSatTrak and the RFP are located on github (</w:t>
      </w:r>
      <w:hyperlink r:id="rId9" w:history="1">
        <w:r w:rsidRPr="00955EE9">
          <w:rPr>
            <w:rStyle w:val="Hyperlink"/>
            <w:rFonts w:ascii="Times New Roman" w:hAnsi="Times New Roman"/>
            <w:sz w:val="24"/>
            <w:szCs w:val="24"/>
          </w:rPr>
          <w:t>www.github.com</w:t>
        </w:r>
      </w:hyperlink>
      <w:r w:rsidRPr="00955EE9">
        <w:rPr>
          <w:rFonts w:ascii="Times New Roman" w:hAnsi="Times New Roman"/>
          <w:sz w:val="24"/>
          <w:szCs w:val="24"/>
        </w:rPr>
        <w:t xml:space="preserve">) and can be found under </w:t>
      </w:r>
      <w:hyperlink r:id="rId10" w:history="1">
        <w:r w:rsidRPr="00955EE9">
          <w:rPr>
            <w:rStyle w:val="Hyperlink"/>
            <w:rFonts w:ascii="Times New Roman" w:hAnsi="Times New Roman"/>
            <w:sz w:val="24"/>
            <w:szCs w:val="24"/>
          </w:rPr>
          <w:t>http://github.com/mdmzero0/JSatTrak</w:t>
        </w:r>
      </w:hyperlink>
      <w:r w:rsidRPr="00955EE9">
        <w:rPr>
          <w:rFonts w:ascii="Times New Roman" w:hAnsi="Times New Roman"/>
          <w:sz w:val="24"/>
          <w:szCs w:val="24"/>
        </w:rPr>
        <w:t xml:space="preserve">.  All code changes and work was done in NetBeans and tracked using Git.  </w:t>
      </w:r>
    </w:p>
    <w:p w:rsidR="005B1D8D" w:rsidRDefault="005B1D8D" w:rsidP="0039002A">
      <w:pPr>
        <w:spacing w:line="480" w:lineRule="auto"/>
        <w:ind w:firstLine="720"/>
      </w:pPr>
    </w:p>
    <w:p w:rsidR="005B1D8D" w:rsidRDefault="005B1D8D" w:rsidP="005D1E33">
      <w:pPr>
        <w:spacing w:line="480" w:lineRule="auto"/>
        <w:rPr>
          <w:rFonts w:ascii="Times New Roman" w:hAnsi="Times New Roman"/>
          <w:b/>
          <w:sz w:val="24"/>
          <w:szCs w:val="24"/>
        </w:rPr>
      </w:pPr>
      <w:r w:rsidRPr="00AD3375">
        <w:rPr>
          <w:rFonts w:ascii="Times New Roman" w:hAnsi="Times New Roman"/>
          <w:b/>
          <w:sz w:val="24"/>
          <w:szCs w:val="24"/>
        </w:rPr>
        <w:t>Summer 2010: BeanShell Scripting</w:t>
      </w:r>
    </w:p>
    <w:p w:rsidR="005B1D8D" w:rsidRDefault="005B1D8D" w:rsidP="005D1E33">
      <w:pPr>
        <w:spacing w:line="480" w:lineRule="auto"/>
        <w:rPr>
          <w:rFonts w:ascii="Times New Roman" w:hAnsi="Times New Roman"/>
          <w:i/>
          <w:sz w:val="24"/>
          <w:szCs w:val="24"/>
        </w:rPr>
      </w:pPr>
      <w:r>
        <w:rPr>
          <w:rFonts w:ascii="Times New Roman" w:hAnsi="Times New Roman"/>
          <w:i/>
          <w:sz w:val="24"/>
          <w:szCs w:val="24"/>
        </w:rPr>
        <w:t xml:space="preserve">(Exceprt from </w:t>
      </w:r>
      <w:r>
        <w:rPr>
          <w:rFonts w:ascii="Times New Roman" w:hAnsi="Times New Roman"/>
          <w:b/>
          <w:i/>
          <w:sz w:val="24"/>
          <w:szCs w:val="24"/>
        </w:rPr>
        <w:t>Using JSatTrak for Visualization</w:t>
      </w:r>
      <w:r>
        <w:rPr>
          <w:rFonts w:ascii="Times New Roman" w:hAnsi="Times New Roman"/>
          <w:i/>
          <w:sz w:val="24"/>
          <w:szCs w:val="24"/>
        </w:rPr>
        <w:t>)</w:t>
      </w:r>
    </w:p>
    <w:p w:rsidR="005B1D8D" w:rsidRDefault="005B1D8D" w:rsidP="00911474">
      <w:pPr>
        <w:spacing w:line="480" w:lineRule="auto"/>
        <w:ind w:firstLine="720"/>
        <w:rPr>
          <w:rFonts w:ascii="Times New Roman" w:hAnsi="Times New Roman"/>
          <w:sz w:val="24"/>
          <w:szCs w:val="24"/>
        </w:rPr>
      </w:pPr>
      <w:r w:rsidRPr="00911474">
        <w:rPr>
          <w:rFonts w:ascii="Times New Roman" w:hAnsi="Times New Roman"/>
          <w:sz w:val="24"/>
          <w:szCs w:val="24"/>
        </w:rPr>
        <w:t>BeanShell is used in JSatTrak for two things, start-up mission creation, and plug-in capabilities.  When JSatTrak first opens, it searches for a BeanShell script called “startup.bsh” within the directory that contains the .exe or .jar file for JSatTrak.  This script is run immediately when the program is started.  Also, JSatTrak is programmed to read BeanShell scripts located within the “Plugins” folder of the program files.  These scripts are located under the “Plugins” window in JSatTrak.  These scripts can be reloaded and opened once JSa</w:t>
      </w:r>
      <w:r>
        <w:rPr>
          <w:rFonts w:ascii="Times New Roman" w:hAnsi="Times New Roman"/>
          <w:sz w:val="24"/>
          <w:szCs w:val="24"/>
        </w:rPr>
        <w:t xml:space="preserve">tTrak is already running and </w:t>
      </w:r>
      <w:r w:rsidRPr="00911474">
        <w:rPr>
          <w:rFonts w:ascii="Times New Roman" w:hAnsi="Times New Roman"/>
          <w:sz w:val="24"/>
          <w:szCs w:val="24"/>
        </w:rPr>
        <w:t xml:space="preserve">there is no file name requirement for these scripts as long as they have .bsh extensions.   </w:t>
      </w:r>
    </w:p>
    <w:p w:rsidR="005B1D8D" w:rsidRDefault="005B1D8D" w:rsidP="0021106F">
      <w:pPr>
        <w:spacing w:line="480" w:lineRule="auto"/>
        <w:rPr>
          <w:rFonts w:ascii="Times New Roman" w:hAnsi="Times New Roman"/>
          <w:sz w:val="24"/>
          <w:szCs w:val="24"/>
        </w:rPr>
      </w:pPr>
    </w:p>
    <w:p w:rsidR="005B1D8D" w:rsidRDefault="005B1D8D" w:rsidP="0021106F">
      <w:pPr>
        <w:spacing w:line="480" w:lineRule="auto"/>
        <w:rPr>
          <w:rFonts w:ascii="Times New Roman" w:hAnsi="Times New Roman"/>
          <w:b/>
          <w:sz w:val="24"/>
          <w:szCs w:val="24"/>
        </w:rPr>
      </w:pPr>
      <w:r w:rsidRPr="0021106F">
        <w:rPr>
          <w:rFonts w:ascii="Times New Roman" w:hAnsi="Times New Roman"/>
          <w:b/>
          <w:sz w:val="24"/>
          <w:szCs w:val="24"/>
        </w:rPr>
        <w:t>Summer 2010: Total Progress</w:t>
      </w:r>
    </w:p>
    <w:p w:rsidR="005B1D8D" w:rsidRDefault="005B1D8D" w:rsidP="0021106F">
      <w:pPr>
        <w:spacing w:line="480" w:lineRule="auto"/>
        <w:rPr>
          <w:rFonts w:ascii="Times New Roman" w:hAnsi="Times New Roman"/>
          <w:i/>
          <w:sz w:val="24"/>
          <w:szCs w:val="24"/>
        </w:rPr>
      </w:pPr>
      <w:r>
        <w:rPr>
          <w:rFonts w:ascii="Times New Roman" w:hAnsi="Times New Roman"/>
          <w:i/>
          <w:sz w:val="24"/>
          <w:szCs w:val="24"/>
        </w:rPr>
        <w:t xml:space="preserve">(Except from </w:t>
      </w:r>
      <w:r>
        <w:rPr>
          <w:rFonts w:ascii="Times New Roman" w:hAnsi="Times New Roman"/>
          <w:b/>
          <w:i/>
          <w:sz w:val="24"/>
          <w:szCs w:val="24"/>
        </w:rPr>
        <w:t>Using JSatTrak for Visualization</w:t>
      </w:r>
      <w:r>
        <w:rPr>
          <w:rFonts w:ascii="Times New Roman" w:hAnsi="Times New Roman"/>
          <w:i/>
          <w:sz w:val="24"/>
          <w:szCs w:val="24"/>
        </w:rPr>
        <w:t>)</w:t>
      </w:r>
    </w:p>
    <w:p w:rsidR="005B1D8D" w:rsidRDefault="005B1D8D" w:rsidP="00A3463E">
      <w:pPr>
        <w:spacing w:line="480" w:lineRule="auto"/>
        <w:ind w:firstLine="720"/>
        <w:rPr>
          <w:rFonts w:ascii="Times New Roman" w:hAnsi="Times New Roman"/>
          <w:sz w:val="24"/>
          <w:szCs w:val="24"/>
        </w:rPr>
      </w:pPr>
      <w:r w:rsidRPr="00A3463E">
        <w:rPr>
          <w:rFonts w:ascii="Times New Roman" w:hAnsi="Times New Roman"/>
          <w:sz w:val="24"/>
          <w:szCs w:val="24"/>
        </w:rPr>
        <w:t>Using JSatTrak as a visualization tool is not a far-fetched plan, but a feasible and easily implemented plan that would allow a simple, accessible way to view 3D visualizations of satellites in orbit to accompany mission analysis from CCS.  The use of BeanShell scripts creates a simple yet powerful tool to display the different visualizations a user may require.  The flexibility of being able to combine a single script with a reduced functionality version of JSatTrak opens up the possibility of an effective, interactive applet displaying visualizations for CCS users within moments of their analysis requests. Therefore, integrating JSatTrak into CCS would be an advantageous solution to a search for an interactive 3D visualization for CCS.</w:t>
      </w:r>
    </w:p>
    <w:p w:rsidR="005B1D8D" w:rsidRDefault="005B1D8D" w:rsidP="00CE4897">
      <w:pPr>
        <w:spacing w:line="480" w:lineRule="auto"/>
        <w:rPr>
          <w:rFonts w:ascii="Times New Roman" w:hAnsi="Times New Roman"/>
          <w:b/>
          <w:sz w:val="24"/>
          <w:szCs w:val="24"/>
        </w:rPr>
      </w:pPr>
    </w:p>
    <w:p w:rsidR="005B1D8D" w:rsidRDefault="005B1D8D" w:rsidP="00CE4897">
      <w:pPr>
        <w:spacing w:line="480" w:lineRule="auto"/>
        <w:rPr>
          <w:rFonts w:ascii="Times New Roman" w:hAnsi="Times New Roman"/>
          <w:b/>
          <w:sz w:val="24"/>
          <w:szCs w:val="24"/>
        </w:rPr>
      </w:pPr>
      <w:r w:rsidRPr="00E35084">
        <w:rPr>
          <w:rFonts w:ascii="Times New Roman" w:hAnsi="Times New Roman"/>
          <w:b/>
          <w:sz w:val="24"/>
          <w:szCs w:val="24"/>
        </w:rPr>
        <w:t>Summer 2011: Goals</w:t>
      </w:r>
    </w:p>
    <w:p w:rsidR="005B1D8D" w:rsidRDefault="005B1D8D" w:rsidP="00FA299A">
      <w:pPr>
        <w:spacing w:line="480" w:lineRule="auto"/>
        <w:rPr>
          <w:rFonts w:ascii="Times New Roman" w:hAnsi="Times New Roman"/>
          <w:sz w:val="24"/>
          <w:szCs w:val="24"/>
        </w:rPr>
      </w:pPr>
      <w:r>
        <w:rPr>
          <w:rFonts w:ascii="Times New Roman" w:hAnsi="Times New Roman"/>
          <w:sz w:val="24"/>
          <w:szCs w:val="24"/>
        </w:rPr>
        <w:tab/>
        <w:t xml:space="preserve">It is the goal of this project to provide a working visualization tool for use in the CCS website before the summer’s end.  Two main products are to be developed during this process; a web-start version of JSatTrak based off the Reduced Functionality Prototype developed last summer, and an embeddable applet based off of a combination of NASA World Wind and JSatTrak code.  The web-start version has other possible applications, including one as a replacement for STKViewer for FDS purposes, but the end result of this project will be a fully embedded Java applet using code from JSatTrak to display satellites on NASA World Wind.  As the code is further developed, more functionality from JSatTrak can be incorporated without much difficulty.  The minimum requirements for our project to be deemed “completed” would be as follows:  having an embeddable virtual globe that displays multiple satellites in orbit, can “play” the visualization (show the satellites orbiting around the globe as it rotates, etc), and performs the previous actions by reading the satellite information off a web server location.  </w:t>
      </w:r>
    </w:p>
    <w:p w:rsidR="005B1D8D" w:rsidRDefault="005B1D8D" w:rsidP="00CE4897">
      <w:pPr>
        <w:spacing w:line="480" w:lineRule="auto"/>
        <w:rPr>
          <w:rFonts w:ascii="Times New Roman" w:hAnsi="Times New Roman"/>
          <w:sz w:val="24"/>
          <w:szCs w:val="24"/>
        </w:rPr>
      </w:pPr>
    </w:p>
    <w:p w:rsidR="005B1D8D" w:rsidRDefault="005B1D8D" w:rsidP="00CE4897">
      <w:pPr>
        <w:spacing w:line="480" w:lineRule="auto"/>
        <w:rPr>
          <w:rFonts w:ascii="Times New Roman" w:hAnsi="Times New Roman"/>
          <w:sz w:val="24"/>
          <w:szCs w:val="24"/>
        </w:rPr>
      </w:pPr>
      <w:r w:rsidRPr="006751AF">
        <w:rPr>
          <w:rFonts w:ascii="Times New Roman" w:hAnsi="Times New Roman"/>
          <w:b/>
          <w:sz w:val="24"/>
          <w:szCs w:val="24"/>
        </w:rPr>
        <w:t>CCS Visualization: WebStart Introduction</w:t>
      </w:r>
    </w:p>
    <w:p w:rsidR="005B1D8D" w:rsidRDefault="005B1D8D" w:rsidP="00CE4897">
      <w:pPr>
        <w:spacing w:line="480" w:lineRule="auto"/>
        <w:rPr>
          <w:rFonts w:ascii="Times New Roman" w:hAnsi="Times New Roman"/>
          <w:sz w:val="24"/>
          <w:szCs w:val="24"/>
        </w:rPr>
      </w:pPr>
      <w:r>
        <w:rPr>
          <w:rFonts w:ascii="Times New Roman" w:hAnsi="Times New Roman"/>
          <w:sz w:val="24"/>
          <w:szCs w:val="24"/>
        </w:rPr>
        <w:tab/>
        <w:t xml:space="preserve">The web-start application designed for CCS would serve as a temporary solution to the visualization problem while other, more ideal solutions are being developed (ie: embeddable visualizations).  A Java web-start program exists as a go-between for desktop applications and embedded applications.  When using a web-start application, the user clicks on a hyperlink on the webpage, which serves as a download for the .jnlp file, a set of instructions for the web-start program.  Java reads this downloaded file, and follows the instructions to run a program without installing any components.  Therefore it is more accessible than a desktop application, as no installation is required and only one file is downloaded to the user’s computer.  For CCS purposes, a web-start application is being developed with an included script to read parameters and ephemeris data from a remote file location.  The web-start application would then load those instructions into the application for visualization.  </w:t>
      </w:r>
    </w:p>
    <w:p w:rsidR="005B1D8D" w:rsidRDefault="005B1D8D" w:rsidP="00CE4897">
      <w:pPr>
        <w:spacing w:line="480" w:lineRule="auto"/>
        <w:rPr>
          <w:rFonts w:ascii="Times New Roman" w:hAnsi="Times New Roman"/>
          <w:sz w:val="24"/>
          <w:szCs w:val="24"/>
        </w:rPr>
      </w:pPr>
    </w:p>
    <w:p w:rsidR="005B1D8D" w:rsidRDefault="005B1D8D" w:rsidP="00CE4897">
      <w:pPr>
        <w:spacing w:line="480" w:lineRule="auto"/>
        <w:rPr>
          <w:rFonts w:ascii="Times New Roman" w:hAnsi="Times New Roman"/>
          <w:sz w:val="24"/>
          <w:szCs w:val="24"/>
        </w:rPr>
      </w:pPr>
    </w:p>
    <w:p w:rsidR="005B1D8D" w:rsidRDefault="005B1D8D" w:rsidP="00CE4897">
      <w:pPr>
        <w:spacing w:line="480" w:lineRule="auto"/>
        <w:rPr>
          <w:rFonts w:ascii="Times New Roman" w:hAnsi="Times New Roman"/>
          <w:b/>
          <w:sz w:val="24"/>
          <w:szCs w:val="24"/>
        </w:rPr>
      </w:pPr>
      <w:r w:rsidRPr="00280D05">
        <w:rPr>
          <w:rFonts w:ascii="Times New Roman" w:hAnsi="Times New Roman"/>
          <w:b/>
          <w:sz w:val="24"/>
          <w:szCs w:val="24"/>
        </w:rPr>
        <w:t>WebStart: Code Modifications</w:t>
      </w:r>
    </w:p>
    <w:p w:rsidR="005B1D8D" w:rsidRDefault="005B1D8D" w:rsidP="00CE4897">
      <w:pPr>
        <w:spacing w:line="480" w:lineRule="auto"/>
        <w:rPr>
          <w:rFonts w:ascii="Times New Roman" w:hAnsi="Times New Roman"/>
          <w:i/>
          <w:sz w:val="24"/>
          <w:szCs w:val="24"/>
        </w:rPr>
      </w:pPr>
      <w:r>
        <w:rPr>
          <w:rFonts w:ascii="Times New Roman" w:hAnsi="Times New Roman"/>
          <w:sz w:val="24"/>
          <w:szCs w:val="24"/>
        </w:rPr>
        <w:tab/>
      </w:r>
      <w:r w:rsidRPr="00280D05">
        <w:rPr>
          <w:rFonts w:ascii="Times New Roman" w:hAnsi="Times New Roman"/>
          <w:i/>
          <w:sz w:val="24"/>
          <w:szCs w:val="24"/>
        </w:rPr>
        <w:t xml:space="preserve">The following code modifications are additional modifications to the ones described in the development of the Reduced Functionality Prototype from 2010.  For more information on those modifications, please reference the aforementioned documentation.  </w:t>
      </w:r>
    </w:p>
    <w:p w:rsidR="005B1D8D" w:rsidRDefault="005B1D8D" w:rsidP="00CE4897">
      <w:pPr>
        <w:spacing w:line="480" w:lineRule="auto"/>
        <w:rPr>
          <w:rFonts w:ascii="Times New Roman" w:hAnsi="Times New Roman"/>
          <w:sz w:val="24"/>
          <w:szCs w:val="24"/>
        </w:rPr>
      </w:pPr>
      <w:r>
        <w:rPr>
          <w:rFonts w:ascii="Times New Roman" w:hAnsi="Times New Roman"/>
          <w:sz w:val="24"/>
          <w:szCs w:val="24"/>
        </w:rPr>
        <w:tab/>
        <w:t xml:space="preserve">The code from JSatTrak has been modified in order to reduce functionality as well as fix bugs in the program.  One of the initial bugs discovered caused the 2D view to zoom in the opposite direction that the zoom button was pressed.  This was fixed quite simply in line 890 of the file “J2Dearthpanel.java”.  Another vital modification made involved the capability to read ephemeris files from a remote server location using a URL instead of a filepath.  This capability was added in the file “StkEphemerisReader.java” and be found on line 102.  In addition to this capability, the java file that handles user inputs was modified to read off a remote server using a URL (“onlineInput.java”).  These modifications make the web-start application independent of files on the local machine.  </w:t>
      </w:r>
    </w:p>
    <w:p w:rsidR="005B1D8D" w:rsidRDefault="005B1D8D" w:rsidP="00CE4897">
      <w:pPr>
        <w:spacing w:line="480" w:lineRule="auto"/>
        <w:rPr>
          <w:rFonts w:ascii="Times New Roman" w:hAnsi="Times New Roman"/>
          <w:b/>
          <w:sz w:val="24"/>
          <w:szCs w:val="24"/>
        </w:rPr>
      </w:pPr>
    </w:p>
    <w:p w:rsidR="005B1D8D" w:rsidRDefault="005B1D8D" w:rsidP="00CE4897">
      <w:pPr>
        <w:spacing w:line="480" w:lineRule="auto"/>
        <w:rPr>
          <w:rFonts w:ascii="Times New Roman" w:hAnsi="Times New Roman"/>
          <w:b/>
          <w:sz w:val="24"/>
          <w:szCs w:val="24"/>
        </w:rPr>
      </w:pPr>
      <w:r w:rsidRPr="004E538D">
        <w:rPr>
          <w:rFonts w:ascii="Times New Roman" w:hAnsi="Times New Roman"/>
          <w:b/>
          <w:sz w:val="24"/>
          <w:szCs w:val="24"/>
        </w:rPr>
        <w:t>WebStart: Capabilities</w:t>
      </w:r>
    </w:p>
    <w:p w:rsidR="005B1D8D" w:rsidRPr="00772321" w:rsidRDefault="005B1D8D" w:rsidP="00CE4897">
      <w:pPr>
        <w:spacing w:line="480" w:lineRule="auto"/>
        <w:rPr>
          <w:rFonts w:ascii="Times New Roman" w:hAnsi="Times New Roman"/>
          <w:sz w:val="24"/>
          <w:szCs w:val="24"/>
        </w:rPr>
      </w:pPr>
      <w:r w:rsidRPr="00772321">
        <w:rPr>
          <w:rFonts w:ascii="Times New Roman" w:hAnsi="Times New Roman"/>
          <w:sz w:val="24"/>
          <w:szCs w:val="24"/>
        </w:rPr>
        <w:tab/>
        <w:t>The main reason behind using the web-start application is the current capabilities provided by the application.  These include:</w:t>
      </w:r>
    </w:p>
    <w:p w:rsidR="005B1D8D" w:rsidRPr="00772321" w:rsidRDefault="005B1D8D" w:rsidP="00DE4F08">
      <w:pPr>
        <w:numPr>
          <w:ilvl w:val="0"/>
          <w:numId w:val="2"/>
        </w:numPr>
        <w:spacing w:after="0" w:line="480" w:lineRule="auto"/>
        <w:rPr>
          <w:rFonts w:ascii="Times New Roman" w:hAnsi="Times New Roman"/>
          <w:sz w:val="24"/>
          <w:szCs w:val="24"/>
        </w:rPr>
      </w:pPr>
      <w:r w:rsidRPr="00772321">
        <w:rPr>
          <w:rFonts w:ascii="Times New Roman" w:hAnsi="Times New Roman"/>
          <w:sz w:val="24"/>
          <w:szCs w:val="24"/>
        </w:rPr>
        <w:t>Visualization of 2D groundtracks as well as 3D globes</w:t>
      </w:r>
    </w:p>
    <w:p w:rsidR="005B1D8D" w:rsidRPr="00772321" w:rsidRDefault="005B1D8D" w:rsidP="00DE4F08">
      <w:pPr>
        <w:numPr>
          <w:ilvl w:val="0"/>
          <w:numId w:val="2"/>
        </w:numPr>
        <w:spacing w:after="0" w:line="480" w:lineRule="auto"/>
        <w:rPr>
          <w:rFonts w:ascii="Times New Roman" w:hAnsi="Times New Roman"/>
          <w:sz w:val="24"/>
          <w:szCs w:val="24"/>
        </w:rPr>
      </w:pPr>
      <w:r w:rsidRPr="00772321">
        <w:rPr>
          <w:rFonts w:ascii="Times New Roman" w:hAnsi="Times New Roman"/>
          <w:sz w:val="24"/>
          <w:szCs w:val="24"/>
        </w:rPr>
        <w:t>Opening of both xml and zip formatted scenarios</w:t>
      </w:r>
    </w:p>
    <w:p w:rsidR="005B1D8D" w:rsidRPr="00772321" w:rsidRDefault="005B1D8D" w:rsidP="00DE4F08">
      <w:pPr>
        <w:numPr>
          <w:ilvl w:val="0"/>
          <w:numId w:val="2"/>
        </w:numPr>
        <w:spacing w:after="0" w:line="480" w:lineRule="auto"/>
        <w:rPr>
          <w:rFonts w:ascii="Times New Roman" w:hAnsi="Times New Roman"/>
          <w:sz w:val="24"/>
          <w:szCs w:val="24"/>
        </w:rPr>
      </w:pPr>
      <w:r w:rsidRPr="00772321">
        <w:rPr>
          <w:rFonts w:ascii="Times New Roman" w:hAnsi="Times New Roman"/>
          <w:sz w:val="24"/>
          <w:szCs w:val="24"/>
        </w:rPr>
        <w:t>Saving scenarios</w:t>
      </w:r>
    </w:p>
    <w:p w:rsidR="005B1D8D" w:rsidRPr="00772321" w:rsidRDefault="005B1D8D" w:rsidP="00DE4F08">
      <w:pPr>
        <w:numPr>
          <w:ilvl w:val="0"/>
          <w:numId w:val="2"/>
        </w:numPr>
        <w:spacing w:after="0" w:line="480" w:lineRule="auto"/>
        <w:rPr>
          <w:rFonts w:ascii="Times New Roman" w:hAnsi="Times New Roman"/>
          <w:sz w:val="24"/>
          <w:szCs w:val="24"/>
        </w:rPr>
      </w:pPr>
      <w:r w:rsidRPr="00772321">
        <w:rPr>
          <w:rFonts w:ascii="Times New Roman" w:hAnsi="Times New Roman"/>
          <w:sz w:val="24"/>
          <w:szCs w:val="24"/>
        </w:rPr>
        <w:t>Reading both a start-up script and reading scripts as plugins</w:t>
      </w:r>
    </w:p>
    <w:p w:rsidR="005B1D8D" w:rsidRPr="00772321" w:rsidRDefault="005B1D8D" w:rsidP="00DE4F08">
      <w:pPr>
        <w:numPr>
          <w:ilvl w:val="0"/>
          <w:numId w:val="2"/>
        </w:numPr>
        <w:spacing w:after="0" w:line="480" w:lineRule="auto"/>
        <w:rPr>
          <w:rFonts w:ascii="Times New Roman" w:hAnsi="Times New Roman"/>
          <w:sz w:val="24"/>
          <w:szCs w:val="24"/>
        </w:rPr>
      </w:pPr>
      <w:r w:rsidRPr="00772321">
        <w:rPr>
          <w:rFonts w:ascii="Times New Roman" w:hAnsi="Times New Roman"/>
          <w:sz w:val="24"/>
          <w:szCs w:val="24"/>
        </w:rPr>
        <w:t>Model-centered and Earth-centered view modes</w:t>
      </w:r>
    </w:p>
    <w:p w:rsidR="005B1D8D" w:rsidRPr="00772321" w:rsidRDefault="005B1D8D" w:rsidP="00DE4F08">
      <w:pPr>
        <w:numPr>
          <w:ilvl w:val="0"/>
          <w:numId w:val="2"/>
        </w:numPr>
        <w:spacing w:after="0" w:line="480" w:lineRule="auto"/>
        <w:rPr>
          <w:rFonts w:ascii="Times New Roman" w:hAnsi="Times New Roman"/>
          <w:sz w:val="24"/>
          <w:szCs w:val="24"/>
        </w:rPr>
      </w:pPr>
      <w:r w:rsidRPr="00772321">
        <w:rPr>
          <w:rFonts w:ascii="Times New Roman" w:hAnsi="Times New Roman"/>
          <w:sz w:val="24"/>
          <w:szCs w:val="24"/>
        </w:rPr>
        <w:t>Fixed and inertial 3D Earth-centered views</w:t>
      </w:r>
    </w:p>
    <w:p w:rsidR="005B1D8D" w:rsidRPr="00772321" w:rsidRDefault="005B1D8D" w:rsidP="00DE4F08">
      <w:pPr>
        <w:numPr>
          <w:ilvl w:val="0"/>
          <w:numId w:val="2"/>
        </w:numPr>
        <w:spacing w:after="0" w:line="480" w:lineRule="auto"/>
        <w:rPr>
          <w:rFonts w:ascii="Times New Roman" w:hAnsi="Times New Roman"/>
          <w:sz w:val="24"/>
          <w:szCs w:val="24"/>
        </w:rPr>
      </w:pPr>
      <w:r w:rsidRPr="00772321">
        <w:rPr>
          <w:rFonts w:ascii="Times New Roman" w:hAnsi="Times New Roman"/>
          <w:sz w:val="24"/>
          <w:szCs w:val="24"/>
        </w:rPr>
        <w:t>Interactive 3D and playback features</w:t>
      </w:r>
    </w:p>
    <w:p w:rsidR="005B1D8D" w:rsidRPr="00772321" w:rsidRDefault="005B1D8D" w:rsidP="00DE4F08">
      <w:pPr>
        <w:numPr>
          <w:ilvl w:val="0"/>
          <w:numId w:val="2"/>
        </w:numPr>
        <w:spacing w:after="0" w:line="480" w:lineRule="auto"/>
        <w:rPr>
          <w:rFonts w:ascii="Times New Roman" w:hAnsi="Times New Roman"/>
          <w:sz w:val="24"/>
          <w:szCs w:val="24"/>
        </w:rPr>
      </w:pPr>
      <w:r w:rsidRPr="00772321">
        <w:rPr>
          <w:rFonts w:ascii="Times New Roman" w:hAnsi="Times New Roman"/>
          <w:sz w:val="24"/>
          <w:szCs w:val="24"/>
        </w:rPr>
        <w:t>Screenshots and movies created from scenarios</w:t>
      </w:r>
    </w:p>
    <w:p w:rsidR="005B1D8D" w:rsidRPr="00772321" w:rsidRDefault="005B1D8D" w:rsidP="00DE4F08">
      <w:pPr>
        <w:numPr>
          <w:ilvl w:val="0"/>
          <w:numId w:val="2"/>
        </w:numPr>
        <w:spacing w:after="0" w:line="480" w:lineRule="auto"/>
        <w:rPr>
          <w:rFonts w:ascii="Times New Roman" w:hAnsi="Times New Roman"/>
          <w:sz w:val="24"/>
          <w:szCs w:val="24"/>
        </w:rPr>
      </w:pPr>
      <w:r w:rsidRPr="00772321">
        <w:rPr>
          <w:rFonts w:ascii="Times New Roman" w:hAnsi="Times New Roman"/>
          <w:sz w:val="24"/>
          <w:szCs w:val="24"/>
        </w:rPr>
        <w:t>Real time and non-real time display modes with variable step sizes</w:t>
      </w:r>
    </w:p>
    <w:p w:rsidR="005B1D8D" w:rsidRDefault="005B1D8D" w:rsidP="00CE4897">
      <w:pPr>
        <w:spacing w:line="480" w:lineRule="auto"/>
        <w:rPr>
          <w:rFonts w:ascii="Times New Roman" w:hAnsi="Times New Roman"/>
          <w:sz w:val="24"/>
          <w:szCs w:val="24"/>
        </w:rPr>
      </w:pPr>
      <w:r>
        <w:rPr>
          <w:rFonts w:ascii="Times New Roman" w:hAnsi="Times New Roman"/>
          <w:sz w:val="24"/>
          <w:szCs w:val="24"/>
        </w:rPr>
        <w:t xml:space="preserve">These capabilities, combined with the accessability of the web-start application (any computer with Java installed can run it), make the web-start application a versatile, ready-to-use visualization tool.  </w:t>
      </w:r>
    </w:p>
    <w:p w:rsidR="005B1D8D" w:rsidRDefault="005B1D8D" w:rsidP="00CE4897">
      <w:pPr>
        <w:spacing w:line="480" w:lineRule="auto"/>
        <w:rPr>
          <w:rFonts w:ascii="Times New Roman" w:hAnsi="Times New Roman"/>
          <w:sz w:val="24"/>
          <w:szCs w:val="24"/>
        </w:rPr>
      </w:pPr>
    </w:p>
    <w:p w:rsidR="005B1D8D" w:rsidRDefault="005B1D8D" w:rsidP="00CE4897">
      <w:pPr>
        <w:spacing w:line="480" w:lineRule="auto"/>
        <w:rPr>
          <w:rFonts w:ascii="Times New Roman" w:hAnsi="Times New Roman"/>
          <w:b/>
          <w:sz w:val="24"/>
          <w:szCs w:val="24"/>
        </w:rPr>
      </w:pPr>
      <w:r w:rsidRPr="00A8531D">
        <w:rPr>
          <w:rFonts w:ascii="Times New Roman" w:hAnsi="Times New Roman"/>
          <w:b/>
          <w:sz w:val="24"/>
          <w:szCs w:val="24"/>
        </w:rPr>
        <w:t>WebStart: Known Issues</w:t>
      </w:r>
    </w:p>
    <w:p w:rsidR="005B1D8D" w:rsidRDefault="005B1D8D" w:rsidP="00CE4897">
      <w:pPr>
        <w:spacing w:line="480" w:lineRule="auto"/>
        <w:rPr>
          <w:rFonts w:ascii="Times New Roman" w:hAnsi="Times New Roman"/>
          <w:sz w:val="24"/>
          <w:szCs w:val="24"/>
        </w:rPr>
      </w:pPr>
      <w:r>
        <w:rPr>
          <w:rFonts w:ascii="Times New Roman" w:hAnsi="Times New Roman"/>
          <w:sz w:val="24"/>
          <w:szCs w:val="24"/>
        </w:rPr>
        <w:tab/>
        <w:t xml:space="preserve">There are a few known issues currently unresolved with the web-start application, one of which is critical to the deployment of the program.  The first issue is the lack of propagation past the ephemeris dates for the satellites.  Currently, once a satellite reaches the end of the ephemeris file, it simply disappears from the program.  Ideally, the satellite should continue to propagate after the ephemeris file ends, using the last data from the ephemeris file to predict the satellite location.  Another issue occurs when switching from a full-screen to a smaller window for the 3D views.  When switching out of full-screen, the view does not repaint correctly at first, waiting until the user mouses-over the display.  Both of these issues, however, are not critical to the deployment of the web-start application.  </w:t>
      </w:r>
    </w:p>
    <w:p w:rsidR="005B1D8D" w:rsidRDefault="005B1D8D" w:rsidP="00CE4897">
      <w:pPr>
        <w:spacing w:line="480" w:lineRule="auto"/>
        <w:rPr>
          <w:rFonts w:ascii="Times New Roman" w:hAnsi="Times New Roman"/>
          <w:sz w:val="24"/>
          <w:szCs w:val="24"/>
        </w:rPr>
      </w:pPr>
      <w:r>
        <w:rPr>
          <w:rFonts w:ascii="Times New Roman" w:hAnsi="Times New Roman"/>
          <w:sz w:val="24"/>
          <w:szCs w:val="24"/>
        </w:rPr>
        <w:tab/>
        <w:t xml:space="preserve">The major issue directly affects the deployment of the web-start application.  This has to do with including the necessary files to run the web-start application, causing it to be unable to load any 3D visualization.  The application requires two native libraries additional to the standard libraries included on any computer, which should be loaded by the .jnlp file for use in the application.  However, the file is currently failing to load these libraries, causing the web-start application to fail to meet the requirement of a 3D visualization tool.  These required libraries have been used before in other web-start applications (including JSatTraks own web-start), however, so the problem can be resolved.  </w:t>
      </w:r>
    </w:p>
    <w:p w:rsidR="005B1D8D" w:rsidRDefault="005B1D8D" w:rsidP="00CE4897">
      <w:pPr>
        <w:spacing w:line="480" w:lineRule="auto"/>
        <w:rPr>
          <w:rFonts w:ascii="Times New Roman" w:hAnsi="Times New Roman"/>
          <w:sz w:val="24"/>
          <w:szCs w:val="24"/>
        </w:rPr>
      </w:pPr>
    </w:p>
    <w:p w:rsidR="005B1D8D" w:rsidRPr="004C4CF5" w:rsidRDefault="005B1D8D" w:rsidP="00CE4897">
      <w:pPr>
        <w:spacing w:line="480" w:lineRule="auto"/>
        <w:rPr>
          <w:rFonts w:ascii="Times New Roman" w:hAnsi="Times New Roman"/>
          <w:sz w:val="24"/>
          <w:szCs w:val="24"/>
        </w:rPr>
      </w:pPr>
      <w:r w:rsidRPr="002113DB">
        <w:rPr>
          <w:rFonts w:ascii="Times New Roman" w:hAnsi="Times New Roman"/>
          <w:b/>
          <w:sz w:val="24"/>
          <w:szCs w:val="24"/>
        </w:rPr>
        <w:t>WebStart: Progress Repor</w:t>
      </w:r>
      <w:r>
        <w:rPr>
          <w:rFonts w:ascii="Times New Roman" w:hAnsi="Times New Roman"/>
          <w:b/>
          <w:sz w:val="24"/>
          <w:szCs w:val="24"/>
        </w:rPr>
        <w:t xml:space="preserve">t </w:t>
      </w:r>
      <w:r>
        <w:rPr>
          <w:rFonts w:ascii="Times New Roman" w:hAnsi="Times New Roman"/>
          <w:i/>
          <w:sz w:val="24"/>
          <w:szCs w:val="24"/>
        </w:rPr>
        <w:t>(Summer 2011)</w:t>
      </w:r>
    </w:p>
    <w:p w:rsidR="005B1D8D" w:rsidRDefault="005B1D8D" w:rsidP="00CE4897">
      <w:pPr>
        <w:spacing w:line="480" w:lineRule="auto"/>
        <w:rPr>
          <w:rFonts w:ascii="Times New Roman" w:hAnsi="Times New Roman"/>
          <w:sz w:val="24"/>
          <w:szCs w:val="24"/>
        </w:rPr>
      </w:pPr>
      <w:r>
        <w:rPr>
          <w:rFonts w:ascii="Times New Roman" w:hAnsi="Times New Roman"/>
          <w:sz w:val="24"/>
          <w:szCs w:val="24"/>
        </w:rPr>
        <w:tab/>
        <w:t xml:space="preserve">The web-start application is ready for deployment on a server for testing, pending resolution of the required libraries error.  Barring further errors being discovered, the web-start application will be capable of providing a 3D visualization, as well as its other previously listed capabilities, from the CCS website, using files and information located on the servers and requested by the user.  </w:t>
      </w:r>
    </w:p>
    <w:p w:rsidR="005B1D8D" w:rsidRDefault="005B1D8D" w:rsidP="00CE4897">
      <w:pPr>
        <w:spacing w:line="480" w:lineRule="auto"/>
        <w:rPr>
          <w:rFonts w:ascii="Times New Roman" w:hAnsi="Times New Roman"/>
          <w:sz w:val="24"/>
          <w:szCs w:val="24"/>
        </w:rPr>
      </w:pPr>
    </w:p>
    <w:p w:rsidR="005B1D8D" w:rsidRDefault="005B1D8D" w:rsidP="00CE4897">
      <w:pPr>
        <w:spacing w:line="480" w:lineRule="auto"/>
        <w:rPr>
          <w:rFonts w:ascii="Times New Roman" w:hAnsi="Times New Roman"/>
          <w:b/>
          <w:sz w:val="24"/>
          <w:szCs w:val="24"/>
        </w:rPr>
      </w:pPr>
      <w:r w:rsidRPr="00361134">
        <w:rPr>
          <w:rFonts w:ascii="Times New Roman" w:hAnsi="Times New Roman"/>
          <w:b/>
          <w:sz w:val="24"/>
          <w:szCs w:val="24"/>
        </w:rPr>
        <w:t>CCS Visualization: Applet Introduction</w:t>
      </w:r>
    </w:p>
    <w:p w:rsidR="005B1D8D" w:rsidRDefault="005B1D8D" w:rsidP="00CE4897">
      <w:pPr>
        <w:spacing w:line="480" w:lineRule="auto"/>
        <w:rPr>
          <w:rFonts w:ascii="Times New Roman" w:hAnsi="Times New Roman"/>
          <w:sz w:val="24"/>
          <w:szCs w:val="24"/>
        </w:rPr>
      </w:pPr>
      <w:r>
        <w:rPr>
          <w:rFonts w:ascii="Times New Roman" w:hAnsi="Times New Roman"/>
          <w:sz w:val="24"/>
          <w:szCs w:val="24"/>
        </w:rPr>
        <w:tab/>
        <w:t xml:space="preserve">While distributing visualizations through a web-start application is an acceptable method, a more ideal method would involve using an embedded visualization tool in the webpage.  Creating a Java applet, however, is somewhat more difficult than a web-start application.  Java applets require the main class to be a subclass of the Java applet class, meaning that JSatTrak would have to be significantly modified to fulfill this requirement.  The sheer size and complexity of the JSatTrak code would make this a time demanding and challenging process.  In light of this, it was decided to approach the creation of the applet in a different way.  An example applet that embeds NASA World Wind into a browser was used as a base code, and segments of JSatTrak’s code were added into the program to add the functionality of a satellite visualization tool.  This method, while difficult in its own right, has proven to be a far more feasible strategy for developing an effective, embeddable visualization tool.  </w:t>
      </w:r>
    </w:p>
    <w:p w:rsidR="005B1D8D" w:rsidRDefault="005B1D8D" w:rsidP="00CE4897">
      <w:pPr>
        <w:spacing w:line="480" w:lineRule="auto"/>
        <w:rPr>
          <w:rFonts w:ascii="Times New Roman" w:hAnsi="Times New Roman"/>
          <w:sz w:val="24"/>
          <w:szCs w:val="24"/>
        </w:rPr>
      </w:pPr>
    </w:p>
    <w:p w:rsidR="005B1D8D" w:rsidRDefault="005B1D8D" w:rsidP="00CE4897">
      <w:pPr>
        <w:spacing w:line="480" w:lineRule="auto"/>
        <w:rPr>
          <w:rFonts w:ascii="Times New Roman" w:hAnsi="Times New Roman"/>
          <w:b/>
          <w:sz w:val="24"/>
          <w:szCs w:val="24"/>
        </w:rPr>
      </w:pPr>
      <w:r w:rsidRPr="00B03A43">
        <w:rPr>
          <w:rFonts w:ascii="Times New Roman" w:hAnsi="Times New Roman"/>
          <w:b/>
          <w:sz w:val="24"/>
          <w:szCs w:val="24"/>
        </w:rPr>
        <w:t>Applet: Coding Process</w:t>
      </w:r>
    </w:p>
    <w:p w:rsidR="005B1D8D" w:rsidRDefault="005B1D8D" w:rsidP="00CE4897">
      <w:pPr>
        <w:spacing w:line="480" w:lineRule="auto"/>
        <w:rPr>
          <w:rFonts w:ascii="Times New Roman" w:hAnsi="Times New Roman"/>
          <w:sz w:val="24"/>
          <w:szCs w:val="24"/>
        </w:rPr>
      </w:pPr>
      <w:r>
        <w:rPr>
          <w:rFonts w:ascii="Times New Roman" w:hAnsi="Times New Roman"/>
          <w:sz w:val="24"/>
          <w:szCs w:val="24"/>
        </w:rPr>
        <w:tab/>
        <w:t xml:space="preserve">The initial process of modifying the World Wind applet into a useable visualization tool required the addition of many files and hundreds of lines of code.  Code located in the main class of JSatTrak, as well as the J3DEarthPanel, was added to the main applet file.  This code included the code for the 3D layers used by JSatTrak, and code for the addition of one satellite.  Additional code was added as needed to resolve the dependencies caused by the addition of the code, until all the necessary code was added to display a satellite in the applet.  A total of 39 additional files were added to the applet code.  </w:t>
      </w:r>
    </w:p>
    <w:p w:rsidR="005B1D8D" w:rsidRDefault="005B1D8D" w:rsidP="00042E91">
      <w:pPr>
        <w:spacing w:line="480" w:lineRule="auto"/>
        <w:ind w:firstLine="720"/>
        <w:rPr>
          <w:rFonts w:ascii="Times New Roman" w:hAnsi="Times New Roman"/>
          <w:sz w:val="24"/>
          <w:szCs w:val="24"/>
        </w:rPr>
      </w:pPr>
      <w:r>
        <w:rPr>
          <w:rFonts w:ascii="Times New Roman" w:hAnsi="Times New Roman"/>
          <w:sz w:val="24"/>
          <w:szCs w:val="24"/>
        </w:rPr>
        <w:t xml:space="preserve">While all the dependency errors were resolved with these additional files, there were still major problems.  The World Wind applet code we had found was designed using a version of NASA World Wind that was newer than the version used for JSatTrak.  Unfortunately, the two versions were not compatible, and this was causing errors throughout the code.  In order to resolve these problems, we either had to change the JSatTrak or World Wind applet code to be compatible with a specific version of NASA World Wind, or we had to create our own library for use with our code.  It was decided, due to the complexity of the methods and processes within both of the sets of code, that we would merge together the two versions of NASA World Wind to create a library compatible with the entire code.  </w:t>
      </w:r>
    </w:p>
    <w:p w:rsidR="005B1D8D" w:rsidRDefault="005B1D8D" w:rsidP="00042E91">
      <w:pPr>
        <w:spacing w:line="480" w:lineRule="auto"/>
        <w:ind w:firstLine="720"/>
        <w:rPr>
          <w:rFonts w:ascii="Times New Roman" w:hAnsi="Times New Roman"/>
          <w:sz w:val="24"/>
          <w:szCs w:val="24"/>
        </w:rPr>
      </w:pPr>
      <w:r>
        <w:rPr>
          <w:rFonts w:ascii="Times New Roman" w:hAnsi="Times New Roman"/>
          <w:sz w:val="24"/>
          <w:szCs w:val="24"/>
        </w:rPr>
        <w:t xml:space="preserve">The process of creating a library compatible with both versions of NASA World Wind required the source code for each version of the library.  The latest version was readily available for download, but the previous versions were much more difficult to find.  A Java decompiler was used to recreate the source code for the older version, but the decompiler failed to recover the source code for certain segments of the code.  A process of trial and error, as well as in-depth research, eventually led to the discovery of the remaining source code, and the newly merged library was imported successfully into the applet, resolving the previous errors. </w:t>
      </w:r>
    </w:p>
    <w:p w:rsidR="005B1D8D" w:rsidRDefault="005B1D8D" w:rsidP="00042E91">
      <w:pPr>
        <w:spacing w:line="480" w:lineRule="auto"/>
        <w:ind w:firstLine="720"/>
        <w:rPr>
          <w:rFonts w:ascii="Times New Roman" w:hAnsi="Times New Roman"/>
          <w:sz w:val="24"/>
          <w:szCs w:val="24"/>
        </w:rPr>
      </w:pPr>
      <w:r>
        <w:rPr>
          <w:rFonts w:ascii="Times New Roman" w:hAnsi="Times New Roman"/>
          <w:sz w:val="24"/>
          <w:szCs w:val="24"/>
        </w:rPr>
        <w:t xml:space="preserve">After all the syntax errors were resolved, the process switched to resolving run-time errors, which required only minor adjustments to be made to the code.   Once these errors were resolved, all that remained was debugging and adding functionality to the applet, which was done through a process of trial and error.  </w:t>
      </w:r>
    </w:p>
    <w:p w:rsidR="005B1D8D" w:rsidRDefault="005B1D8D" w:rsidP="00042E91">
      <w:pPr>
        <w:spacing w:line="480" w:lineRule="auto"/>
        <w:ind w:firstLine="720"/>
        <w:rPr>
          <w:rFonts w:ascii="Times New Roman" w:hAnsi="Times New Roman"/>
          <w:sz w:val="24"/>
          <w:szCs w:val="24"/>
        </w:rPr>
      </w:pPr>
    </w:p>
    <w:p w:rsidR="005B1D8D" w:rsidRDefault="005B1D8D" w:rsidP="00F86614">
      <w:pPr>
        <w:spacing w:line="480" w:lineRule="auto"/>
        <w:rPr>
          <w:rFonts w:ascii="Times New Roman" w:hAnsi="Times New Roman"/>
          <w:b/>
          <w:sz w:val="24"/>
          <w:szCs w:val="24"/>
        </w:rPr>
      </w:pPr>
      <w:r w:rsidRPr="00F53191">
        <w:rPr>
          <w:rFonts w:ascii="Times New Roman" w:hAnsi="Times New Roman"/>
          <w:b/>
          <w:sz w:val="24"/>
          <w:szCs w:val="24"/>
        </w:rPr>
        <w:t>Applet: Code Description</w:t>
      </w:r>
    </w:p>
    <w:p w:rsidR="005B1D8D" w:rsidRPr="00DC408B" w:rsidRDefault="005B1D8D" w:rsidP="00F86614">
      <w:pPr>
        <w:spacing w:line="480" w:lineRule="auto"/>
        <w:rPr>
          <w:rFonts w:ascii="Times New Roman" w:hAnsi="Times New Roman"/>
          <w:sz w:val="24"/>
          <w:szCs w:val="24"/>
        </w:rPr>
      </w:pPr>
      <w:r>
        <w:rPr>
          <w:rFonts w:ascii="Times New Roman" w:hAnsi="Times New Roman"/>
          <w:sz w:val="24"/>
          <w:szCs w:val="24"/>
        </w:rPr>
        <w:tab/>
        <w:t xml:space="preserve">The primary code and processes for the applet are located in the </w:t>
      </w:r>
      <w:r w:rsidRPr="00DC408B">
        <w:rPr>
          <w:rFonts w:ascii="Times New Roman" w:hAnsi="Times New Roman"/>
          <w:b/>
          <w:sz w:val="24"/>
          <w:szCs w:val="24"/>
        </w:rPr>
        <w:t>Main</w:t>
      </w:r>
      <w:r>
        <w:rPr>
          <w:rFonts w:ascii="Times New Roman" w:hAnsi="Times New Roman"/>
          <w:sz w:val="24"/>
          <w:szCs w:val="24"/>
        </w:rPr>
        <w:t xml:space="preserve"> package, in the file “WWJApplet.java”.  This file creates the World Wind virtual globe, as well as adds the additional layers needed for the JSatTrak visualization.  These additional layers are primarily the </w:t>
      </w:r>
      <w:r w:rsidRPr="000E142A">
        <w:rPr>
          <w:rFonts w:ascii="Times New Roman" w:hAnsi="Times New Roman"/>
          <w:b/>
          <w:sz w:val="24"/>
          <w:szCs w:val="24"/>
        </w:rPr>
        <w:t>eciLayer</w:t>
      </w:r>
      <w:r>
        <w:rPr>
          <w:rFonts w:ascii="Times New Roman" w:hAnsi="Times New Roman"/>
          <w:sz w:val="24"/>
          <w:szCs w:val="24"/>
        </w:rPr>
        <w:t xml:space="preserve"> (Earth Centered Inertial) and the </w:t>
      </w:r>
      <w:r w:rsidRPr="000E142A">
        <w:rPr>
          <w:rFonts w:ascii="Times New Roman" w:hAnsi="Times New Roman"/>
          <w:b/>
          <w:sz w:val="24"/>
          <w:szCs w:val="24"/>
        </w:rPr>
        <w:t>ecefLayer</w:t>
      </w:r>
      <w:r>
        <w:rPr>
          <w:rFonts w:ascii="Times New Roman" w:hAnsi="Times New Roman"/>
          <w:sz w:val="24"/>
          <w:szCs w:val="24"/>
        </w:rPr>
        <w:t xml:space="preserve"> (Earth Centered Earth Fixed).  Contained within these two layers are the orbit models for the satellite display.  When a satellite is rendered, it is rendered within these layers.  An important thing to remember about the two layers is that they contradict one another- you cannot have a view be both inertial and fixed, so therefore one layer must always be </w:t>
      </w:r>
      <w:r w:rsidRPr="000E142A">
        <w:rPr>
          <w:rFonts w:ascii="Times New Roman" w:hAnsi="Times New Roman"/>
          <w:b/>
          <w:sz w:val="24"/>
          <w:szCs w:val="24"/>
        </w:rPr>
        <w:t>setEnabled(false)</w:t>
      </w:r>
      <w:r>
        <w:rPr>
          <w:rFonts w:ascii="Times New Roman" w:hAnsi="Times New Roman"/>
          <w:sz w:val="24"/>
          <w:szCs w:val="24"/>
        </w:rPr>
        <w:t xml:space="preserve">.  Failure to do so will cause two satellites to be rendered.  The layers are set up within the </w:t>
      </w:r>
      <w:r>
        <w:rPr>
          <w:rFonts w:ascii="Times New Roman" w:hAnsi="Times New Roman"/>
          <w:b/>
          <w:sz w:val="24"/>
          <w:szCs w:val="24"/>
        </w:rPr>
        <w:t xml:space="preserve">setUpLayers() </w:t>
      </w:r>
      <w:r>
        <w:rPr>
          <w:rFonts w:ascii="Times New Roman" w:hAnsi="Times New Roman"/>
          <w:sz w:val="24"/>
          <w:szCs w:val="24"/>
        </w:rPr>
        <w:t xml:space="preserve">command.  </w:t>
      </w:r>
    </w:p>
    <w:p w:rsidR="005B1D8D" w:rsidRPr="009F5301" w:rsidRDefault="005B1D8D" w:rsidP="000E142A">
      <w:pPr>
        <w:spacing w:line="480" w:lineRule="auto"/>
        <w:ind w:firstLine="720"/>
        <w:rPr>
          <w:rFonts w:ascii="Times New Roman" w:hAnsi="Times New Roman"/>
          <w:sz w:val="24"/>
          <w:szCs w:val="24"/>
        </w:rPr>
      </w:pPr>
      <w:r>
        <w:rPr>
          <w:rFonts w:ascii="Times New Roman" w:hAnsi="Times New Roman"/>
          <w:sz w:val="24"/>
          <w:szCs w:val="24"/>
        </w:rPr>
        <w:t xml:space="preserve">Included after the addition of these layers is the code for adding a satellite using data read from an ephemeris file stored on a remote server location.  The satellite is created using a hard-coded name and ephemeris location.  The ephemeris is read into the applet using the StkEphemerisReader </w:t>
      </w:r>
      <w:r w:rsidRPr="000E142A">
        <w:rPr>
          <w:rFonts w:ascii="Times New Roman" w:hAnsi="Times New Roman"/>
          <w:b/>
          <w:sz w:val="24"/>
          <w:szCs w:val="24"/>
        </w:rPr>
        <w:t>readStkEphemeris</w:t>
      </w:r>
      <w:r>
        <w:rPr>
          <w:rFonts w:ascii="Times New Roman" w:hAnsi="Times New Roman"/>
          <w:sz w:val="24"/>
          <w:szCs w:val="24"/>
        </w:rPr>
        <w:t xml:space="preserve"> method.  The time is retrieved from the ephemeris file time string and this is set to the current scenario time using </w:t>
      </w:r>
      <w:r w:rsidRPr="000E142A">
        <w:rPr>
          <w:rFonts w:ascii="Times New Roman" w:hAnsi="Times New Roman"/>
          <w:b/>
          <w:sz w:val="24"/>
          <w:szCs w:val="24"/>
        </w:rPr>
        <w:t>setTime(time)</w:t>
      </w:r>
      <w:r w:rsidRPr="000E142A">
        <w:rPr>
          <w:rFonts w:ascii="Times New Roman" w:hAnsi="Times New Roman"/>
          <w:sz w:val="24"/>
          <w:szCs w:val="24"/>
        </w:rPr>
        <w:t xml:space="preserve">.  </w:t>
      </w:r>
      <w:r>
        <w:rPr>
          <w:rFonts w:ascii="Times New Roman" w:hAnsi="Times New Roman"/>
          <w:sz w:val="24"/>
          <w:szCs w:val="24"/>
        </w:rPr>
        <w:t xml:space="preserve">Setting the scenario time changes the position of the sun and the sun shading to their corresponding positions at that time.  The method </w:t>
      </w:r>
      <w:r w:rsidRPr="000E142A">
        <w:rPr>
          <w:rFonts w:ascii="Times New Roman" w:hAnsi="Times New Roman"/>
          <w:b/>
          <w:sz w:val="24"/>
          <w:szCs w:val="24"/>
        </w:rPr>
        <w:t>propogate2JulDate</w:t>
      </w:r>
      <w:r>
        <w:rPr>
          <w:rFonts w:ascii="Times New Roman" w:hAnsi="Times New Roman"/>
          <w:sz w:val="24"/>
          <w:szCs w:val="24"/>
        </w:rPr>
        <w:t xml:space="preserve"> is another important method, which takes the ephemeris data and converts it into a format that can be rendered by the ECI and ECEF layers.  Lastly, the most important thing in the code involving the addition of the satellite is the </w:t>
      </w:r>
      <w:r w:rsidRPr="000E142A">
        <w:rPr>
          <w:rFonts w:ascii="Times New Roman" w:hAnsi="Times New Roman"/>
          <w:b/>
          <w:sz w:val="24"/>
          <w:szCs w:val="24"/>
        </w:rPr>
        <w:t>satHash.put()</w:t>
      </w:r>
      <w:r>
        <w:rPr>
          <w:rFonts w:ascii="Times New Roman" w:hAnsi="Times New Roman"/>
          <w:sz w:val="24"/>
          <w:szCs w:val="24"/>
        </w:rPr>
        <w:t xml:space="preserve"> command.  This command adds the satellite and its information into the satellite hashtable, which stores the information of every satellite in the applet.  The methods that use the satellite information and render the satellites all read the satellites from the </w:t>
      </w:r>
      <w:r w:rsidRPr="000E142A">
        <w:rPr>
          <w:rFonts w:ascii="Times New Roman" w:hAnsi="Times New Roman"/>
          <w:b/>
          <w:sz w:val="24"/>
          <w:szCs w:val="24"/>
        </w:rPr>
        <w:t>satHash</w:t>
      </w:r>
      <w:r>
        <w:rPr>
          <w:rFonts w:ascii="Times New Roman" w:hAnsi="Times New Roman"/>
          <w:sz w:val="24"/>
          <w:szCs w:val="24"/>
        </w:rPr>
        <w:t xml:space="preserve">, so unless you put the satellite into the </w:t>
      </w:r>
      <w:r w:rsidRPr="000E142A">
        <w:rPr>
          <w:rFonts w:ascii="Times New Roman" w:hAnsi="Times New Roman"/>
          <w:b/>
          <w:sz w:val="24"/>
          <w:szCs w:val="24"/>
        </w:rPr>
        <w:t>satHash</w:t>
      </w:r>
      <w:r>
        <w:rPr>
          <w:rFonts w:ascii="Times New Roman" w:hAnsi="Times New Roman"/>
          <w:sz w:val="24"/>
          <w:szCs w:val="24"/>
        </w:rPr>
        <w:t xml:space="preserve">, it will not be displayed in the applet.  The code for adding the satellites is found in the </w:t>
      </w:r>
      <w:r>
        <w:rPr>
          <w:rFonts w:ascii="Times New Roman" w:hAnsi="Times New Roman"/>
          <w:b/>
          <w:sz w:val="24"/>
          <w:szCs w:val="24"/>
        </w:rPr>
        <w:t>inputSatellites()</w:t>
      </w:r>
      <w:r>
        <w:rPr>
          <w:rFonts w:ascii="Times New Roman" w:hAnsi="Times New Roman"/>
          <w:sz w:val="24"/>
          <w:szCs w:val="24"/>
        </w:rPr>
        <w:t xml:space="preserve"> method.  </w:t>
      </w:r>
    </w:p>
    <w:p w:rsidR="005B1D8D" w:rsidRDefault="005B1D8D" w:rsidP="00592C39">
      <w:pPr>
        <w:spacing w:line="480" w:lineRule="auto"/>
        <w:rPr>
          <w:rFonts w:ascii="Times New Roman" w:hAnsi="Times New Roman"/>
          <w:sz w:val="24"/>
          <w:szCs w:val="24"/>
        </w:rPr>
      </w:pPr>
      <w:r>
        <w:rPr>
          <w:rFonts w:ascii="Times New Roman" w:hAnsi="Times New Roman"/>
          <w:sz w:val="24"/>
          <w:szCs w:val="24"/>
        </w:rPr>
        <w:tab/>
        <w:t xml:space="preserve">The next important method is the </w:t>
      </w:r>
      <w:r w:rsidRPr="000E142A">
        <w:rPr>
          <w:rFonts w:ascii="Times New Roman" w:hAnsi="Times New Roman"/>
          <w:b/>
          <w:sz w:val="24"/>
          <w:szCs w:val="24"/>
        </w:rPr>
        <w:t>updateTime</w:t>
      </w:r>
      <w:r>
        <w:rPr>
          <w:rFonts w:ascii="Times New Roman" w:hAnsi="Times New Roman"/>
          <w:sz w:val="24"/>
          <w:szCs w:val="24"/>
        </w:rPr>
        <w:t xml:space="preserve"> method.  This method is used to update satellites and the 3D graphics as the time in the scenario changes.  The </w:t>
      </w:r>
      <w:r w:rsidRPr="000E142A">
        <w:rPr>
          <w:rFonts w:ascii="Times New Roman" w:hAnsi="Times New Roman"/>
          <w:b/>
          <w:sz w:val="24"/>
          <w:szCs w:val="24"/>
        </w:rPr>
        <w:t>setupView</w:t>
      </w:r>
      <w:r>
        <w:rPr>
          <w:rFonts w:ascii="Times New Roman" w:hAnsi="Times New Roman"/>
          <w:sz w:val="24"/>
          <w:szCs w:val="24"/>
        </w:rPr>
        <w:t xml:space="preserve"> method modifies the view settings for either an earth-centered view or a model-centered view.  The update method adjusts the lens flare layer based on the position of the sun.  The code just described is all contained within the </w:t>
      </w:r>
      <w:r w:rsidRPr="00DC408B">
        <w:rPr>
          <w:rFonts w:ascii="Times New Roman" w:hAnsi="Times New Roman"/>
          <w:b/>
          <w:sz w:val="24"/>
          <w:szCs w:val="24"/>
        </w:rPr>
        <w:t>Main</w:t>
      </w:r>
      <w:r>
        <w:rPr>
          <w:rFonts w:ascii="Times New Roman" w:hAnsi="Times New Roman"/>
          <w:sz w:val="24"/>
          <w:szCs w:val="24"/>
        </w:rPr>
        <w:t xml:space="preserve"> package in the “WWJApplet.java” file.  </w:t>
      </w:r>
    </w:p>
    <w:p w:rsidR="005B1D8D" w:rsidRDefault="005B1D8D" w:rsidP="00592C39">
      <w:pPr>
        <w:spacing w:line="480" w:lineRule="auto"/>
        <w:rPr>
          <w:rFonts w:ascii="Times New Roman" w:hAnsi="Times New Roman"/>
          <w:sz w:val="24"/>
          <w:szCs w:val="24"/>
        </w:rPr>
      </w:pPr>
      <w:r>
        <w:rPr>
          <w:rFonts w:ascii="Times New Roman" w:hAnsi="Times New Roman"/>
          <w:sz w:val="24"/>
          <w:szCs w:val="24"/>
        </w:rPr>
        <w:tab/>
        <w:t xml:space="preserve">The </w:t>
      </w:r>
      <w:r w:rsidRPr="00DC408B">
        <w:rPr>
          <w:rFonts w:ascii="Times New Roman" w:hAnsi="Times New Roman"/>
          <w:b/>
          <w:sz w:val="24"/>
          <w:szCs w:val="24"/>
        </w:rPr>
        <w:t>Bodies</w:t>
      </w:r>
      <w:r>
        <w:rPr>
          <w:rFonts w:ascii="Times New Roman" w:hAnsi="Times New Roman"/>
          <w:sz w:val="24"/>
          <w:szCs w:val="24"/>
        </w:rPr>
        <w:t xml:space="preserve"> package contains the java files for the sun and moon.  Currently, the code to display the moon is not working, but the sun displays correctly and its position updates correctly within the applet. The Layers package contains all the layers that are added to World Wind to display the satellites.  These include the </w:t>
      </w:r>
      <w:r w:rsidRPr="000E26F1">
        <w:rPr>
          <w:rFonts w:ascii="Times New Roman" w:hAnsi="Times New Roman"/>
          <w:b/>
          <w:sz w:val="24"/>
          <w:szCs w:val="24"/>
        </w:rPr>
        <w:t>eciLayer</w:t>
      </w:r>
      <w:r>
        <w:rPr>
          <w:rFonts w:ascii="Times New Roman" w:hAnsi="Times New Roman"/>
          <w:sz w:val="24"/>
          <w:szCs w:val="24"/>
        </w:rPr>
        <w:t xml:space="preserve"> and </w:t>
      </w:r>
      <w:r w:rsidRPr="000E26F1">
        <w:rPr>
          <w:rFonts w:ascii="Times New Roman" w:hAnsi="Times New Roman"/>
          <w:b/>
          <w:sz w:val="24"/>
          <w:szCs w:val="24"/>
        </w:rPr>
        <w:t>ecefLayer</w:t>
      </w:r>
      <w:r>
        <w:rPr>
          <w:rFonts w:ascii="Times New Roman" w:hAnsi="Times New Roman"/>
          <w:sz w:val="24"/>
          <w:szCs w:val="24"/>
        </w:rPr>
        <w:t xml:space="preserve">, as well as the orbit model layers, sun position provider, and the view setup layer (“AutoClipBasicOrbitView.java”).  The Satellite package intuitively contains the files need for the addition of satellites to the applet, namely “AbstractSatellite.java,” “CustomSatellite.java,” and “StkEphemerisReader.java”.  In the Shapes package is “Cone.java” and “SphereObject.java.”  The cone is used for displaying the satellite sensor footprint, which is currently disabled.  The sphere object is more important however, whenever a satellite is not assigned a 3D model, it is represented by a sphere created in “SphereObject.java.”  </w:t>
      </w:r>
    </w:p>
    <w:p w:rsidR="005B1D8D" w:rsidRDefault="005B1D8D" w:rsidP="00592C39">
      <w:pPr>
        <w:spacing w:line="480" w:lineRule="auto"/>
        <w:rPr>
          <w:rFonts w:ascii="Times New Roman" w:hAnsi="Times New Roman"/>
          <w:sz w:val="24"/>
          <w:szCs w:val="24"/>
        </w:rPr>
      </w:pPr>
      <w:r>
        <w:rPr>
          <w:rFonts w:ascii="Times New Roman" w:hAnsi="Times New Roman"/>
          <w:sz w:val="24"/>
          <w:szCs w:val="24"/>
        </w:rPr>
        <w:tab/>
        <w:t xml:space="preserve">The largest package in the applet is the </w:t>
      </w:r>
      <w:r w:rsidRPr="00E92C86">
        <w:rPr>
          <w:rFonts w:ascii="Times New Roman" w:hAnsi="Times New Roman"/>
          <w:b/>
          <w:sz w:val="24"/>
          <w:szCs w:val="24"/>
        </w:rPr>
        <w:t>Utilities</w:t>
      </w:r>
      <w:r>
        <w:rPr>
          <w:rFonts w:ascii="Times New Roman" w:hAnsi="Times New Roman"/>
          <w:sz w:val="24"/>
          <w:szCs w:val="24"/>
        </w:rPr>
        <w:t xml:space="preserve"> package, where the majority of the computational code is located.  Most of these files simply contain methods for solving the math involved in the orbits and calculations, but one of the most important codes contained in this package is “Time.java.”  This file contains all the methods relating to the scenario time and its manipulation.  The final package is the </w:t>
      </w:r>
      <w:r w:rsidRPr="001941E5">
        <w:rPr>
          <w:rFonts w:ascii="Times New Roman" w:hAnsi="Times New Roman"/>
          <w:b/>
          <w:sz w:val="24"/>
          <w:szCs w:val="24"/>
        </w:rPr>
        <w:t>View</w:t>
      </w:r>
      <w:r>
        <w:rPr>
          <w:rFonts w:ascii="Times New Roman" w:hAnsi="Times New Roman"/>
          <w:sz w:val="24"/>
          <w:szCs w:val="24"/>
        </w:rPr>
        <w:t xml:space="preserve"> package, which contains all the additional files used for viewing the satellites.  Most of these files deal with the model centered view code, which is not currently in use.  </w:t>
      </w:r>
    </w:p>
    <w:p w:rsidR="005B1D8D" w:rsidRDefault="005B1D8D" w:rsidP="00592C39">
      <w:pPr>
        <w:spacing w:line="480" w:lineRule="auto"/>
        <w:rPr>
          <w:rFonts w:ascii="Times New Roman" w:hAnsi="Times New Roman"/>
          <w:sz w:val="24"/>
          <w:szCs w:val="24"/>
        </w:rPr>
      </w:pPr>
    </w:p>
    <w:p w:rsidR="005B1D8D" w:rsidRDefault="005B1D8D" w:rsidP="00592C39">
      <w:pPr>
        <w:spacing w:line="480" w:lineRule="auto"/>
        <w:rPr>
          <w:rFonts w:ascii="Times New Roman" w:hAnsi="Times New Roman"/>
          <w:b/>
          <w:sz w:val="24"/>
          <w:szCs w:val="24"/>
        </w:rPr>
      </w:pPr>
      <w:r>
        <w:rPr>
          <w:rFonts w:ascii="Times New Roman" w:hAnsi="Times New Roman"/>
          <w:b/>
          <w:sz w:val="24"/>
          <w:szCs w:val="24"/>
        </w:rPr>
        <w:t>Applet: Library Changes</w:t>
      </w:r>
    </w:p>
    <w:p w:rsidR="005B1D8D" w:rsidRDefault="005B1D8D" w:rsidP="00592C39">
      <w:pPr>
        <w:spacing w:line="480" w:lineRule="auto"/>
        <w:rPr>
          <w:rFonts w:ascii="Times New Roman" w:hAnsi="Times New Roman"/>
          <w:sz w:val="24"/>
          <w:szCs w:val="24"/>
        </w:rPr>
      </w:pPr>
      <w:r>
        <w:rPr>
          <w:rFonts w:ascii="Times New Roman" w:hAnsi="Times New Roman"/>
          <w:sz w:val="24"/>
          <w:szCs w:val="24"/>
        </w:rPr>
        <w:tab/>
        <w:t xml:space="preserve">One of the problems found in the development of the applet occurred as a result of JSatTrak’s age.  JSatTrak, and consequently the code we were using from JSatTrak, was built using NASA World Wind version 0.5.  The applet code, and the World Wind library we were using for the applet, used version 0.6 however.  The two versions are very different from each other, with some methods not existing in the other version, and classes being moved into different packages and with different names.  This causes considerable difficulty in coding the applet, and has been the source of the majority of errors and bugs within the applet.  In order to counteract this, a process has been developed to combine various parts of the two libraries so that these errors are resolved.  </w:t>
      </w:r>
    </w:p>
    <w:p w:rsidR="005B1D8D" w:rsidRDefault="005B1D8D" w:rsidP="00592C39">
      <w:pPr>
        <w:spacing w:line="480" w:lineRule="auto"/>
        <w:rPr>
          <w:rFonts w:ascii="Times New Roman" w:hAnsi="Times New Roman"/>
          <w:sz w:val="24"/>
          <w:szCs w:val="24"/>
        </w:rPr>
      </w:pPr>
      <w:r>
        <w:rPr>
          <w:rFonts w:ascii="Times New Roman" w:hAnsi="Times New Roman"/>
          <w:sz w:val="24"/>
          <w:szCs w:val="24"/>
        </w:rPr>
        <w:tab/>
        <w:t xml:space="preserve">In order to combine these libraries, the source code was downloaded for both version 0.5 and version 0.6.  A java decompiler was also used to attempt to determine the correct methods and classes that needed to be added to the 0.6 version from the 0.5 version.  Changes were made to the 0.6 version source code in NetBeans, then compiled and built into a new jar file for testing within the applet code.  Through a process of trial and error, the syntax and runtime errors were resolved.  Minor changes made to the library included adding methods for </w:t>
      </w:r>
      <w:r w:rsidRPr="00C26C64">
        <w:rPr>
          <w:rFonts w:ascii="Times New Roman" w:hAnsi="Times New Roman"/>
          <w:b/>
          <w:sz w:val="24"/>
          <w:szCs w:val="24"/>
        </w:rPr>
        <w:t>setNearClipDistance</w:t>
      </w:r>
      <w:r>
        <w:rPr>
          <w:rFonts w:ascii="Times New Roman" w:hAnsi="Times New Roman"/>
          <w:sz w:val="24"/>
          <w:szCs w:val="24"/>
        </w:rPr>
        <w:t xml:space="preserve"> and </w:t>
      </w:r>
      <w:r w:rsidRPr="00C26C64">
        <w:rPr>
          <w:rFonts w:ascii="Times New Roman" w:hAnsi="Times New Roman"/>
          <w:b/>
          <w:sz w:val="24"/>
          <w:szCs w:val="24"/>
        </w:rPr>
        <w:t>setFarClipDistance</w:t>
      </w:r>
      <w:r>
        <w:rPr>
          <w:rFonts w:ascii="Times New Roman" w:hAnsi="Times New Roman"/>
          <w:sz w:val="24"/>
          <w:szCs w:val="24"/>
        </w:rPr>
        <w:t xml:space="preserve"> in “BasicView.java” and adding </w:t>
      </w:r>
      <w:r w:rsidRPr="00C26C64">
        <w:rPr>
          <w:rFonts w:ascii="Times New Roman" w:hAnsi="Times New Roman"/>
          <w:b/>
          <w:sz w:val="24"/>
          <w:szCs w:val="24"/>
        </w:rPr>
        <w:t>getOrbitViewModel</w:t>
      </w:r>
      <w:r>
        <w:rPr>
          <w:rFonts w:ascii="Times New Roman" w:hAnsi="Times New Roman"/>
          <w:sz w:val="24"/>
          <w:szCs w:val="24"/>
        </w:rPr>
        <w:t xml:space="preserve"> in “BasicOrbitView.java”.  </w:t>
      </w:r>
    </w:p>
    <w:p w:rsidR="005B1D8D" w:rsidRDefault="005B1D8D" w:rsidP="0061703D">
      <w:pPr>
        <w:spacing w:line="480" w:lineRule="auto"/>
        <w:ind w:firstLine="720"/>
        <w:rPr>
          <w:rFonts w:ascii="Times New Roman" w:hAnsi="Times New Roman"/>
          <w:sz w:val="24"/>
          <w:szCs w:val="24"/>
        </w:rPr>
      </w:pPr>
      <w:r>
        <w:rPr>
          <w:rFonts w:ascii="Times New Roman" w:hAnsi="Times New Roman"/>
          <w:sz w:val="24"/>
          <w:szCs w:val="24"/>
        </w:rPr>
        <w:t xml:space="preserve">The biggest changes to the library involved the addition of a package used to control the sun shading within the applet.  Downloaded from an external source, this package is added to the examples folder in the World Wind library.  Inside the sunlight package, the “RectangularNormalTessellator.java” class had to be modified to be compatible with the 0.6 library.  Several additional override functions had to be added, and their code was derived from finding other override usages of the same function within the 0.6 version of the World Wind library.  However, it was later found that the “RectangularNormalTessellator.java” class was causing an incompatibility error with Windows 7, and the class is no longer used within the code.  The primary purpose of the class was for the sun shading effect, which has been removed as a result.  </w:t>
      </w:r>
    </w:p>
    <w:p w:rsidR="005B1D8D" w:rsidRDefault="005B1D8D" w:rsidP="0061703D">
      <w:pPr>
        <w:spacing w:line="480" w:lineRule="auto"/>
        <w:ind w:firstLine="720"/>
        <w:rPr>
          <w:rFonts w:ascii="Times New Roman" w:hAnsi="Times New Roman"/>
          <w:sz w:val="24"/>
          <w:szCs w:val="24"/>
        </w:rPr>
      </w:pPr>
      <w:r>
        <w:rPr>
          <w:rFonts w:ascii="Times New Roman" w:hAnsi="Times New Roman"/>
          <w:sz w:val="24"/>
          <w:szCs w:val="24"/>
        </w:rPr>
        <w:t xml:space="preserve">Another important change was made to the “BasicOrbitView.java” file, in the </w:t>
      </w:r>
      <w:r w:rsidRPr="00B83E9F">
        <w:rPr>
          <w:rFonts w:ascii="Times New Roman" w:hAnsi="Times New Roman"/>
          <w:b/>
          <w:sz w:val="24"/>
          <w:szCs w:val="24"/>
        </w:rPr>
        <w:t>computeFarClipDistance()</w:t>
      </w:r>
      <w:r>
        <w:rPr>
          <w:rFonts w:ascii="Times New Roman" w:hAnsi="Times New Roman"/>
          <w:sz w:val="24"/>
          <w:szCs w:val="24"/>
        </w:rPr>
        <w:t xml:space="preserve"> method.  The return value has been changed to a multiple of ten times the value.  This resolved the rendering issue where the satellite visualization clipping plane was causing the satellites to only render half an orbit.  </w:t>
      </w:r>
    </w:p>
    <w:p w:rsidR="005B1D8D" w:rsidRPr="005F2B97" w:rsidRDefault="005B1D8D" w:rsidP="005F2B97">
      <w:pPr>
        <w:spacing w:line="480" w:lineRule="auto"/>
        <w:ind w:firstLine="720"/>
        <w:rPr>
          <w:rFonts w:ascii="Times New Roman" w:hAnsi="Times New Roman"/>
          <w:sz w:val="24"/>
          <w:szCs w:val="24"/>
        </w:rPr>
      </w:pPr>
      <w:r>
        <w:rPr>
          <w:rFonts w:ascii="Times New Roman" w:hAnsi="Times New Roman"/>
          <w:sz w:val="24"/>
          <w:szCs w:val="24"/>
        </w:rPr>
        <w:t xml:space="preserve">Another change, albeit not as important, was made to the </w:t>
      </w:r>
      <w:r w:rsidRPr="00244D88">
        <w:rPr>
          <w:rFonts w:ascii="Times New Roman" w:hAnsi="Times New Roman"/>
          <w:b/>
          <w:sz w:val="24"/>
          <w:szCs w:val="24"/>
        </w:rPr>
        <w:t>starsLayer()</w:t>
      </w:r>
      <w:r>
        <w:rPr>
          <w:rFonts w:ascii="Times New Roman" w:hAnsi="Times New Roman"/>
          <w:sz w:val="24"/>
          <w:szCs w:val="24"/>
        </w:rPr>
        <w:t xml:space="preserve"> method.  There was a problem with the stars rendering and if you zoomed too far out you could see a globe made of stars.  To fix this, we added a *10.0 to setRadius which affects the radius of the stars globe.  An example of the code looks like this:</w:t>
      </w:r>
      <w:r w:rsidRPr="005F2B97">
        <w:rPr>
          <w:rFonts w:ascii="Times New Roman" w:hAnsi="Times New Roman"/>
          <w:sz w:val="24"/>
          <w:szCs w:val="24"/>
        </w:rPr>
        <w:t xml:space="preserve">  starsLayer.setRadius(starsLayer.getRadius()*10.0);</w:t>
      </w:r>
    </w:p>
    <w:p w:rsidR="005B1D8D" w:rsidRDefault="005B1D8D" w:rsidP="005F2B97">
      <w:pPr>
        <w:spacing w:line="480" w:lineRule="auto"/>
        <w:rPr>
          <w:rFonts w:ascii="Times New Roman" w:hAnsi="Times New Roman"/>
          <w:sz w:val="24"/>
          <w:szCs w:val="24"/>
        </w:rPr>
      </w:pPr>
      <w:r w:rsidRPr="005F2B97">
        <w:rPr>
          <w:rFonts w:ascii="Times New Roman" w:hAnsi="Times New Roman"/>
          <w:sz w:val="24"/>
          <w:szCs w:val="24"/>
        </w:rPr>
        <w:t xml:space="preserve">            </w:t>
      </w:r>
    </w:p>
    <w:p w:rsidR="005B1D8D" w:rsidRDefault="005B1D8D" w:rsidP="005F2B97">
      <w:pPr>
        <w:spacing w:line="480" w:lineRule="auto"/>
        <w:rPr>
          <w:rFonts w:ascii="Times New Roman" w:hAnsi="Times New Roman"/>
          <w:b/>
          <w:sz w:val="24"/>
          <w:szCs w:val="24"/>
        </w:rPr>
      </w:pPr>
      <w:r w:rsidRPr="00744DE0">
        <w:rPr>
          <w:rFonts w:ascii="Times New Roman" w:hAnsi="Times New Roman"/>
          <w:b/>
          <w:sz w:val="24"/>
          <w:szCs w:val="24"/>
        </w:rPr>
        <w:t>Applet: Current Capabilities</w:t>
      </w:r>
    </w:p>
    <w:p w:rsidR="005B1D8D" w:rsidRDefault="005B1D8D" w:rsidP="00621289">
      <w:pPr>
        <w:spacing w:line="480" w:lineRule="auto"/>
        <w:rPr>
          <w:rFonts w:ascii="Times New Roman" w:hAnsi="Times New Roman"/>
          <w:sz w:val="24"/>
          <w:szCs w:val="24"/>
        </w:rPr>
      </w:pPr>
      <w:r>
        <w:rPr>
          <w:rFonts w:ascii="Times New Roman" w:hAnsi="Times New Roman"/>
          <w:sz w:val="24"/>
          <w:szCs w:val="24"/>
        </w:rPr>
        <w:tab/>
        <w:t xml:space="preserve">As of July, 2011 the applet has the capability to access a parameters file from an http URL that contains the information for satellite name, color, ephemeris location, and a scenario time string.  The applet can read and parse this file into the corresponding commands and information to add each satellite requested into the scenario.  Each satellite is displayed as a sphere and their orbits are plotted around the Earth in the color requested, and each satellite is labeled with its corresponding name given in the parameters.  The scenario time string is read into the applet, and if the given time is in the correct format and within the times detailed in the ephemeris files, the applet time is set to the requested time.    </w:t>
      </w:r>
    </w:p>
    <w:p w:rsidR="005B1D8D" w:rsidRDefault="005B1D8D" w:rsidP="00592C39">
      <w:pPr>
        <w:spacing w:line="480" w:lineRule="auto"/>
        <w:rPr>
          <w:rFonts w:ascii="Times New Roman" w:hAnsi="Times New Roman"/>
          <w:sz w:val="24"/>
          <w:szCs w:val="24"/>
        </w:rPr>
      </w:pPr>
      <w:r>
        <w:rPr>
          <w:rFonts w:ascii="Times New Roman" w:hAnsi="Times New Roman"/>
          <w:sz w:val="24"/>
          <w:szCs w:val="24"/>
        </w:rPr>
        <w:t xml:space="preserve">             Once the scenario is loaded, the user can use the play, pause, and reset buttons to control the visualization.  The play and pause buttons work play and pause the scenario, as expected, and the reset button returns the scenario to the original time (typically the requested time in the parameters file, unless it was incorrect) and stops the scenario from playing.  The user can change the time steps in increments using increase and decrease buttons, which raise and lower the time step to pre-programmed sizes.  The user can also input a custom step size, which is accepted into the program if it is of the correct format (a double).  </w:t>
      </w:r>
    </w:p>
    <w:p w:rsidR="005B1D8D" w:rsidRDefault="005B1D8D" w:rsidP="00592C39">
      <w:pPr>
        <w:spacing w:line="480" w:lineRule="auto"/>
        <w:rPr>
          <w:rFonts w:ascii="Times New Roman" w:hAnsi="Times New Roman"/>
          <w:sz w:val="24"/>
          <w:szCs w:val="24"/>
        </w:rPr>
      </w:pPr>
      <w:r>
        <w:rPr>
          <w:rFonts w:ascii="Times New Roman" w:hAnsi="Times New Roman"/>
          <w:sz w:val="24"/>
          <w:szCs w:val="24"/>
        </w:rPr>
        <w:tab/>
        <w:t xml:space="preserve">There are several view options available to the user, including the option to choose between an Earth-Centered Inertial (ECI) and an Earth-Centered Earth-Fixed view (ECEF).  These options are both available for the 3D view, but the user can also select a 2D view that shows the groundtrack of the satellites.  The user can also choose to view the orbit trace or to just view the satellites by themselves (default shows the orbit trace).  These view options can be changed at any time, even while the scenario is running.  </w:t>
      </w:r>
    </w:p>
    <w:p w:rsidR="005B1D8D" w:rsidRDefault="005B1D8D" w:rsidP="00592C39">
      <w:pPr>
        <w:spacing w:line="480" w:lineRule="auto"/>
        <w:rPr>
          <w:rFonts w:ascii="Times New Roman" w:hAnsi="Times New Roman"/>
          <w:sz w:val="24"/>
          <w:szCs w:val="24"/>
        </w:rPr>
      </w:pPr>
      <w:r>
        <w:rPr>
          <w:rFonts w:ascii="Times New Roman" w:hAnsi="Times New Roman"/>
          <w:sz w:val="24"/>
          <w:szCs w:val="24"/>
        </w:rPr>
        <w:tab/>
        <w:t xml:space="preserve">The final options available to the user are the real-time mode and the automatic update mode.  The real-time mode sets the scenario time to the current system (computer) time, changes the step size and refresh rate so that the scenario steps one second every second, and plays the scenario.  When the real-time mode is off, the scenario time returns to whatever time the scenario was previously on (not necessarily reset to the beginning of the scenario), and is reset to whatever the previous step size was, and the refresh rate for the scenario is set back to the default value (50 milliseconds).  The automatic update mode, when selected, uses a timer to re-input the parameters file and essentially reload the scenario.  This allows any changes to the satellite information or ephemeris to be changed without reloading the webpage, simply by changing the values in either the parameters or ephemeris files.  When reloading the scenario, the user input time string is ignored as long as it had been input correctly originally, meaning that the scenario will not reset to the input time on each automatic update (approx. 6 seconds currently).  </w:t>
      </w:r>
    </w:p>
    <w:p w:rsidR="005B1D8D" w:rsidRDefault="005B1D8D" w:rsidP="00592C39">
      <w:pPr>
        <w:spacing w:line="480" w:lineRule="auto"/>
        <w:rPr>
          <w:rFonts w:ascii="Times New Roman" w:hAnsi="Times New Roman"/>
          <w:b/>
          <w:sz w:val="24"/>
          <w:szCs w:val="24"/>
        </w:rPr>
      </w:pPr>
    </w:p>
    <w:p w:rsidR="005B1D8D" w:rsidRDefault="005B1D8D" w:rsidP="00592C39">
      <w:pPr>
        <w:spacing w:line="480" w:lineRule="auto"/>
        <w:rPr>
          <w:rFonts w:ascii="Times New Roman" w:hAnsi="Times New Roman"/>
          <w:b/>
          <w:sz w:val="24"/>
          <w:szCs w:val="24"/>
        </w:rPr>
      </w:pPr>
      <w:r w:rsidRPr="007C5763">
        <w:rPr>
          <w:rFonts w:ascii="Times New Roman" w:hAnsi="Times New Roman"/>
          <w:b/>
          <w:sz w:val="24"/>
          <w:szCs w:val="24"/>
        </w:rPr>
        <w:t>Applet: Known Issues</w:t>
      </w:r>
    </w:p>
    <w:p w:rsidR="005B1D8D" w:rsidRDefault="005B1D8D" w:rsidP="002C4F6D">
      <w:pPr>
        <w:spacing w:line="480" w:lineRule="auto"/>
        <w:ind w:firstLine="720"/>
        <w:rPr>
          <w:rFonts w:ascii="Times New Roman" w:hAnsi="Times New Roman"/>
          <w:sz w:val="24"/>
          <w:szCs w:val="24"/>
        </w:rPr>
      </w:pPr>
      <w:r>
        <w:rPr>
          <w:rFonts w:ascii="Times New Roman" w:hAnsi="Times New Roman"/>
          <w:sz w:val="24"/>
          <w:szCs w:val="24"/>
        </w:rPr>
        <w:t xml:space="preserve"> There are a few known issues or desired improvements that still remain for the applet itself.  The first issue involves the place names layer (when set visible) and the satellite names.  When there are labels involved in the scenario (place names or satellite names), they are visible through the Earth, causing a rather confusing visualization.  In short, the Earth does not obstruct the view of the names, causing them to appear to be in places that they are not.  We suspect this is a layering issue, but so far we have been unable to resolve it.  As a result, the place names layer has been set to a default of false or not visible, and cannot be made visible unless the code is modified to true.  </w:t>
      </w:r>
    </w:p>
    <w:p w:rsidR="005B1D8D" w:rsidRDefault="005B1D8D" w:rsidP="002C4F6D">
      <w:pPr>
        <w:spacing w:line="480" w:lineRule="auto"/>
        <w:ind w:firstLine="720"/>
        <w:rPr>
          <w:rFonts w:ascii="Times New Roman" w:hAnsi="Times New Roman"/>
          <w:sz w:val="24"/>
          <w:szCs w:val="24"/>
        </w:rPr>
      </w:pPr>
      <w:r>
        <w:rPr>
          <w:rFonts w:ascii="Times New Roman" w:hAnsi="Times New Roman"/>
          <w:sz w:val="24"/>
          <w:szCs w:val="24"/>
        </w:rPr>
        <w:t xml:space="preserve">The next error is a more confusing problem, involving the animation of the scenario.  When the scenario is animating, there is a noticeable pause in the scenario that occurs regularly every one and a half seconds (rough estimate).    This pause remains no matter what step size is chosen, and if a faster refresh rate is used, the pause still remains at roughly the same intervals.  This problem was not evident in JSatTrak, so we’re not sure what could be causing the issue or how to resolve it.  As it is, the only time the pause is not noticeable is when using real-time mode.  </w:t>
      </w:r>
    </w:p>
    <w:p w:rsidR="005B1D8D" w:rsidRDefault="005B1D8D" w:rsidP="00FA7B58">
      <w:pPr>
        <w:spacing w:line="480" w:lineRule="auto"/>
        <w:rPr>
          <w:rFonts w:ascii="Times New Roman" w:hAnsi="Times New Roman"/>
          <w:sz w:val="24"/>
          <w:szCs w:val="24"/>
        </w:rPr>
      </w:pPr>
    </w:p>
    <w:p w:rsidR="005B1D8D" w:rsidRDefault="005B1D8D" w:rsidP="00FA7B58">
      <w:pPr>
        <w:spacing w:line="480" w:lineRule="auto"/>
        <w:rPr>
          <w:rFonts w:ascii="Times New Roman" w:hAnsi="Times New Roman"/>
          <w:b/>
          <w:sz w:val="24"/>
          <w:szCs w:val="24"/>
        </w:rPr>
      </w:pPr>
      <w:r>
        <w:rPr>
          <w:rFonts w:ascii="Times New Roman" w:hAnsi="Times New Roman"/>
          <w:b/>
          <w:sz w:val="24"/>
          <w:szCs w:val="24"/>
        </w:rPr>
        <w:t>Applet: Progress Report</w:t>
      </w:r>
    </w:p>
    <w:p w:rsidR="005B1D8D" w:rsidRDefault="005B1D8D" w:rsidP="00E0648C">
      <w:pPr>
        <w:spacing w:line="480" w:lineRule="auto"/>
        <w:rPr>
          <w:rFonts w:ascii="Times New Roman" w:hAnsi="Times New Roman"/>
          <w:sz w:val="24"/>
          <w:szCs w:val="24"/>
        </w:rPr>
      </w:pPr>
      <w:r>
        <w:rPr>
          <w:rFonts w:ascii="Times New Roman" w:hAnsi="Times New Roman"/>
          <w:sz w:val="24"/>
          <w:szCs w:val="24"/>
        </w:rPr>
        <w:tab/>
        <w:t xml:space="preserve">The applet has been tested extensively for bugs within the functionality that has been previously described.  It is currently distributed locally, but the files it reads (the parameters and ephemeris files) are all hosted over a local sever using a program called Mongoose.  The applet has been tested and confirmed to work on Windows XP and Windows 7, as well as Internet Explorer 8, Internet Explorer 9, Google Chrome, and Mozilla Firefox 4.  Testing has yet to be completed on an Apple operating system, Windows Vista, and the Safari web browser.  Each aspect of the functionality described has been tested multiple times, and in conjunction with other aspects of the applet code, and all errors encountered have been resolved.  </w:t>
      </w:r>
    </w:p>
    <w:p w:rsidR="005B1D8D" w:rsidRDefault="005B1D8D" w:rsidP="00E0648C">
      <w:pPr>
        <w:spacing w:line="480" w:lineRule="auto"/>
        <w:rPr>
          <w:rFonts w:ascii="Times New Roman" w:hAnsi="Times New Roman"/>
          <w:b/>
          <w:sz w:val="24"/>
          <w:szCs w:val="24"/>
        </w:rPr>
      </w:pPr>
      <w:r>
        <w:rPr>
          <w:rFonts w:ascii="Times New Roman" w:hAnsi="Times New Roman"/>
          <w:b/>
          <w:sz w:val="24"/>
          <w:szCs w:val="24"/>
        </w:rPr>
        <w:t>Applet: Future Plans</w:t>
      </w:r>
    </w:p>
    <w:p w:rsidR="005B1D8D" w:rsidRDefault="005B1D8D" w:rsidP="00E0648C">
      <w:pPr>
        <w:spacing w:line="480" w:lineRule="auto"/>
        <w:rPr>
          <w:rFonts w:ascii="Times New Roman" w:hAnsi="Times New Roman"/>
          <w:sz w:val="24"/>
          <w:szCs w:val="24"/>
        </w:rPr>
      </w:pPr>
      <w:r>
        <w:rPr>
          <w:rFonts w:ascii="Times New Roman" w:hAnsi="Times New Roman"/>
          <w:sz w:val="24"/>
          <w:szCs w:val="24"/>
        </w:rPr>
        <w:tab/>
        <w:t xml:space="preserve">There are several options and opportunities for future expansion of the capability of the applet and improvements for the visualizations.  Currently the applet can only read ephemeris files that are in STK format, which limits the usefulness of the program.  In the future we’d like the applet to have the capability to read any ephemeris format, making it much more versatile.  While this improvement would be the highest priority, it is also rather difficult to achieve due to the number of different ephemeris formats and the math inherently involved in reading orbit data and plotting it.  Another idea for a future capability is to have a user be able to choose which satellites they want to visualize within the applet.  Currently, the parameters file controls which satellites are visible: if the satellite is input into the parameters file, it is visible within the scenario at some point.  However it could be advantageous to load many satellites, and then allow the user to select which satellites they wanted to visualize at any particular time.  </w:t>
      </w:r>
    </w:p>
    <w:p w:rsidR="005B1D8D" w:rsidRDefault="005B1D8D" w:rsidP="00E0648C">
      <w:pPr>
        <w:spacing w:line="480" w:lineRule="auto"/>
        <w:rPr>
          <w:rFonts w:ascii="Times New Roman" w:hAnsi="Times New Roman"/>
          <w:sz w:val="24"/>
          <w:szCs w:val="24"/>
        </w:rPr>
      </w:pPr>
      <w:r>
        <w:rPr>
          <w:rFonts w:ascii="Times New Roman" w:hAnsi="Times New Roman"/>
          <w:sz w:val="24"/>
          <w:szCs w:val="24"/>
        </w:rPr>
        <w:tab/>
        <w:t xml:space="preserve">Further future plans could include the addition of a model-centered view mode, where a 3D model of a satellite is loaded and used as the center of the visualization.  Currently there are segments required for the model-centered view mode in the applet, but they are not implemented and the capability is not currently available.  The model-centered view would be an option like the ECI and ECEF view options, but it would be a single model-centered view, with the option of selecting which satellite to view.  Since a large majority of the model-centered code from JSatTrak is in the applet code, this should not be too much of a challenge to complete.  </w:t>
      </w:r>
    </w:p>
    <w:p w:rsidR="005B1D8D" w:rsidRDefault="005B1D8D" w:rsidP="00E0648C">
      <w:pPr>
        <w:spacing w:line="480" w:lineRule="auto"/>
        <w:rPr>
          <w:rFonts w:ascii="Times New Roman" w:hAnsi="Times New Roman"/>
          <w:sz w:val="24"/>
          <w:szCs w:val="24"/>
        </w:rPr>
      </w:pPr>
      <w:r>
        <w:rPr>
          <w:rFonts w:ascii="Times New Roman" w:hAnsi="Times New Roman"/>
          <w:sz w:val="24"/>
          <w:szCs w:val="24"/>
        </w:rPr>
        <w:tab/>
        <w:t xml:space="preserve">Other minor visual improvements could be made, such as the option to display a “tail” orbit trace, in which only a lagging segment of the orbit is shown behind the satellite, in order to cut down on visual “clutter” when viewing large numbers of satellites.  This could be very difficult, however, because of the way that the orbit trace is created using arrays in the code.  Previous attempts to create this option have created multiple errors.  </w:t>
      </w:r>
    </w:p>
    <w:p w:rsidR="005B1D8D" w:rsidRDefault="005B1D8D" w:rsidP="00E0648C">
      <w:pPr>
        <w:spacing w:line="480" w:lineRule="auto"/>
        <w:rPr>
          <w:rFonts w:ascii="Times New Roman" w:hAnsi="Times New Roman"/>
          <w:sz w:val="24"/>
          <w:szCs w:val="24"/>
        </w:rPr>
      </w:pPr>
    </w:p>
    <w:p w:rsidR="005B1D8D" w:rsidRDefault="005B1D8D" w:rsidP="00E0648C">
      <w:pPr>
        <w:spacing w:line="480" w:lineRule="auto"/>
        <w:rPr>
          <w:rFonts w:ascii="Times New Roman" w:hAnsi="Times New Roman"/>
          <w:b/>
          <w:sz w:val="24"/>
          <w:szCs w:val="24"/>
        </w:rPr>
      </w:pPr>
      <w:r>
        <w:rPr>
          <w:rFonts w:ascii="Times New Roman" w:hAnsi="Times New Roman"/>
          <w:b/>
          <w:sz w:val="24"/>
          <w:szCs w:val="24"/>
        </w:rPr>
        <w:t>Applet: Integration Plans/Requirements</w:t>
      </w:r>
    </w:p>
    <w:p w:rsidR="005B1D8D" w:rsidRDefault="005B1D8D" w:rsidP="00E0648C">
      <w:pPr>
        <w:spacing w:line="480" w:lineRule="auto"/>
        <w:rPr>
          <w:rFonts w:ascii="Times New Roman" w:hAnsi="Times New Roman"/>
          <w:sz w:val="24"/>
          <w:szCs w:val="24"/>
        </w:rPr>
      </w:pPr>
      <w:r>
        <w:rPr>
          <w:rFonts w:ascii="Times New Roman" w:hAnsi="Times New Roman"/>
          <w:sz w:val="24"/>
          <w:szCs w:val="24"/>
        </w:rPr>
        <w:tab/>
        <w:t>In order to integrate the applet into the CCS website or any webpage, a few requirements have to be completed.  First, the proper files have to be created to call the Java applet.  These include Java’s .jnlp web-start launcher file, and an html file that serves as the webpage (see the appendix for examples of these codes).  Once these two files are created, and the required applet Jar files are built and hosted on a server, the applet is ready to use. The one additional piece of information needed is the user inputs.  Currently, the inputs are created into a parameters file that is also hosted on the internet, but has to follow a specific format in order to be read into the scenario.  An example of this format is located in the appendix.  For more specific instructions on the applet integration, please see the documentation entitled “User Guide for Visualization Applet.”</w:t>
      </w:r>
    </w:p>
    <w:p w:rsidR="005B1D8D" w:rsidRDefault="005B1D8D" w:rsidP="00E0648C">
      <w:pPr>
        <w:spacing w:line="480" w:lineRule="auto"/>
        <w:rPr>
          <w:rFonts w:ascii="Times New Roman" w:hAnsi="Times New Roman"/>
          <w:sz w:val="24"/>
          <w:szCs w:val="24"/>
        </w:rPr>
      </w:pPr>
    </w:p>
    <w:p w:rsidR="005B1D8D" w:rsidRDefault="005B1D8D" w:rsidP="00E0648C">
      <w:pPr>
        <w:spacing w:line="480" w:lineRule="auto"/>
        <w:rPr>
          <w:rFonts w:ascii="Times New Roman" w:hAnsi="Times New Roman"/>
          <w:sz w:val="24"/>
          <w:szCs w:val="24"/>
        </w:rPr>
      </w:pPr>
    </w:p>
    <w:p w:rsidR="005B1D8D" w:rsidRDefault="005B1D8D" w:rsidP="00E0648C">
      <w:pPr>
        <w:spacing w:line="480" w:lineRule="auto"/>
        <w:rPr>
          <w:rFonts w:ascii="Times New Roman" w:hAnsi="Times New Roman"/>
          <w:b/>
          <w:sz w:val="24"/>
          <w:szCs w:val="24"/>
        </w:rPr>
      </w:pPr>
      <w:r w:rsidRPr="006D7793">
        <w:rPr>
          <w:rFonts w:ascii="Times New Roman" w:hAnsi="Times New Roman"/>
          <w:b/>
          <w:sz w:val="24"/>
          <w:szCs w:val="24"/>
        </w:rPr>
        <w:t>Comparison: Advantages/Disadvantages</w:t>
      </w:r>
    </w:p>
    <w:p w:rsidR="005B1D8D" w:rsidRDefault="005B1D8D" w:rsidP="00E0648C">
      <w:pPr>
        <w:spacing w:line="480" w:lineRule="auto"/>
        <w:rPr>
          <w:rFonts w:ascii="Times New Roman" w:hAnsi="Times New Roman"/>
          <w:sz w:val="24"/>
          <w:szCs w:val="24"/>
        </w:rPr>
      </w:pPr>
      <w:r>
        <w:rPr>
          <w:rFonts w:ascii="Times New Roman" w:hAnsi="Times New Roman"/>
          <w:sz w:val="24"/>
          <w:szCs w:val="24"/>
        </w:rPr>
        <w:tab/>
      </w:r>
      <w:r w:rsidRPr="006D7793">
        <w:rPr>
          <w:rFonts w:ascii="Times New Roman" w:hAnsi="Times New Roman"/>
          <w:b/>
          <w:sz w:val="24"/>
          <w:szCs w:val="24"/>
        </w:rPr>
        <w:t xml:space="preserve">  </w:t>
      </w:r>
      <w:r>
        <w:rPr>
          <w:rFonts w:ascii="Times New Roman" w:hAnsi="Times New Roman"/>
          <w:sz w:val="24"/>
          <w:szCs w:val="24"/>
        </w:rPr>
        <w:t xml:space="preserve">When comparing the advantages and disadvantages of the web-start distributable visualization tool, and the applet visualization tool, there is one tool that is clearly superior to the other.  The web-start has the advantage of being a distributable version of JSatTrak, meaning that it has nearly all the functionality of the original JSatTrak, including the ability to create multiple views at the same time, make movies, create screenshots, and change a variety of visualization options.  However, these advantages are limited by the fact that the web-start visualization requires a download to the user’s computer, as well as extensive scripting to create a beanshell file capable of displaying the requested scenario.  The larger size of the program also means that the user will experience larger load times, and possibly slower computer performance as well.  </w:t>
      </w:r>
    </w:p>
    <w:p w:rsidR="005B1D8D" w:rsidRDefault="005B1D8D" w:rsidP="000C39BF">
      <w:pPr>
        <w:spacing w:line="480" w:lineRule="auto"/>
        <w:rPr>
          <w:rFonts w:ascii="Times New Roman" w:hAnsi="Times New Roman"/>
          <w:sz w:val="24"/>
          <w:szCs w:val="24"/>
        </w:rPr>
      </w:pPr>
      <w:r>
        <w:rPr>
          <w:rFonts w:ascii="Times New Roman" w:hAnsi="Times New Roman"/>
          <w:sz w:val="24"/>
          <w:szCs w:val="24"/>
        </w:rPr>
        <w:tab/>
        <w:t xml:space="preserve">On the other hand, the applet visualization, while lacking in the ability to display multiple views at once, retains a large amount of the visualization options available to the web-start version.  The applet also requires less scripting since it is hard-coded to read user inputs and ephemeris location (no beanshell scripting required).  Since the applet is smaller and embedded in a webpage, there are no downloads required and the wait time is shorter.  The biggest advantage to the applet is the ability for it to be displayed within the webpages of CCS, making it much more accessible.  Clearly, using the applet as the preferred visualization tool is the best choice, and it has been developed as such.  </w:t>
      </w:r>
    </w:p>
    <w:p w:rsidR="005B1D8D" w:rsidRDefault="005B1D8D" w:rsidP="000C39BF">
      <w:pPr>
        <w:spacing w:line="480" w:lineRule="auto"/>
        <w:rPr>
          <w:rFonts w:ascii="Times New Roman" w:hAnsi="Times New Roman"/>
          <w:sz w:val="24"/>
          <w:szCs w:val="24"/>
        </w:rPr>
      </w:pPr>
    </w:p>
    <w:p w:rsidR="005B1D8D" w:rsidRDefault="005B1D8D" w:rsidP="000C39BF">
      <w:pPr>
        <w:spacing w:line="480" w:lineRule="auto"/>
        <w:rPr>
          <w:rFonts w:ascii="Times New Roman" w:hAnsi="Times New Roman"/>
          <w:sz w:val="24"/>
          <w:szCs w:val="24"/>
        </w:rPr>
      </w:pPr>
    </w:p>
    <w:p w:rsidR="005B1D8D" w:rsidRDefault="005B1D8D" w:rsidP="000C39BF">
      <w:pPr>
        <w:spacing w:line="480" w:lineRule="auto"/>
        <w:rPr>
          <w:rFonts w:ascii="Times New Roman" w:hAnsi="Times New Roman"/>
          <w:sz w:val="24"/>
          <w:szCs w:val="24"/>
        </w:rPr>
      </w:pPr>
    </w:p>
    <w:p w:rsidR="005B1D8D" w:rsidRDefault="005B1D8D" w:rsidP="000C39BF">
      <w:pPr>
        <w:spacing w:line="480" w:lineRule="auto"/>
        <w:rPr>
          <w:rFonts w:ascii="Times New Roman" w:hAnsi="Times New Roman"/>
          <w:sz w:val="24"/>
          <w:szCs w:val="24"/>
        </w:rPr>
      </w:pPr>
      <w:r>
        <w:rPr>
          <w:rFonts w:ascii="Times New Roman" w:hAnsi="Times New Roman"/>
          <w:b/>
          <w:sz w:val="24"/>
          <w:szCs w:val="24"/>
        </w:rPr>
        <w:t>Conclusion</w:t>
      </w:r>
    </w:p>
    <w:p w:rsidR="005B1D8D" w:rsidRDefault="005B1D8D" w:rsidP="000C39BF">
      <w:pPr>
        <w:spacing w:line="480" w:lineRule="auto"/>
        <w:rPr>
          <w:rFonts w:ascii="Times New Roman" w:hAnsi="Times New Roman"/>
          <w:sz w:val="24"/>
          <w:szCs w:val="24"/>
        </w:rPr>
      </w:pPr>
      <w:r>
        <w:rPr>
          <w:rFonts w:ascii="Times New Roman" w:hAnsi="Times New Roman"/>
          <w:sz w:val="24"/>
          <w:szCs w:val="24"/>
        </w:rPr>
        <w:tab/>
        <w:t xml:space="preserve">The visualization tool for CCS is an important upgrade to the current process of using a video created by Free Flyer to display satellites in orbit.  It has been developed from a Java satellite tracking program (JSatTrak), into a web-start distributed version with reduced functionality, into an embeddable applet built from NASA World Wind software.  The applet solution that has been developed is more than capable of meeting and exceeding the current capabilities of the visualizations within CCS.  The applet has been extensively tested, and the known issues have been documented, as well as areas for future progress and improvements.  It is our hope that this program will be of great use for the CCS website and other future visualization endeavors.  </w:t>
      </w:r>
    </w:p>
    <w:p w:rsidR="005B1D8D" w:rsidRDefault="005B1D8D" w:rsidP="000C39BF">
      <w:pPr>
        <w:spacing w:line="480" w:lineRule="auto"/>
        <w:rPr>
          <w:rFonts w:ascii="Times New Roman" w:hAnsi="Times New Roman"/>
          <w:sz w:val="24"/>
          <w:szCs w:val="24"/>
        </w:rPr>
      </w:pPr>
    </w:p>
    <w:p w:rsidR="005B1D8D" w:rsidRDefault="005B1D8D" w:rsidP="000C39BF">
      <w:pPr>
        <w:spacing w:line="480" w:lineRule="auto"/>
        <w:rPr>
          <w:rFonts w:ascii="Times New Roman" w:hAnsi="Times New Roman"/>
          <w:sz w:val="24"/>
          <w:szCs w:val="24"/>
        </w:rPr>
      </w:pPr>
    </w:p>
    <w:p w:rsidR="005B1D8D" w:rsidRDefault="005B1D8D" w:rsidP="000C39BF">
      <w:pPr>
        <w:spacing w:line="480" w:lineRule="auto"/>
        <w:rPr>
          <w:rFonts w:ascii="Times New Roman" w:hAnsi="Times New Roman"/>
          <w:sz w:val="24"/>
          <w:szCs w:val="24"/>
        </w:rPr>
      </w:pPr>
    </w:p>
    <w:p w:rsidR="005B1D8D" w:rsidRDefault="005B1D8D" w:rsidP="000C39BF">
      <w:pPr>
        <w:spacing w:line="480" w:lineRule="auto"/>
        <w:rPr>
          <w:rFonts w:ascii="Times New Roman" w:hAnsi="Times New Roman"/>
          <w:sz w:val="24"/>
          <w:szCs w:val="24"/>
        </w:rPr>
      </w:pPr>
    </w:p>
    <w:p w:rsidR="005B1D8D" w:rsidRDefault="005B1D8D" w:rsidP="000C39BF">
      <w:pPr>
        <w:spacing w:line="480" w:lineRule="auto"/>
        <w:rPr>
          <w:rFonts w:ascii="Times New Roman" w:hAnsi="Times New Roman"/>
          <w:sz w:val="24"/>
          <w:szCs w:val="24"/>
        </w:rPr>
      </w:pPr>
    </w:p>
    <w:p w:rsidR="005B1D8D" w:rsidRDefault="005B1D8D" w:rsidP="000C39BF">
      <w:pPr>
        <w:spacing w:line="480" w:lineRule="auto"/>
        <w:rPr>
          <w:rFonts w:ascii="Times New Roman" w:hAnsi="Times New Roman"/>
          <w:sz w:val="24"/>
          <w:szCs w:val="24"/>
        </w:rPr>
      </w:pPr>
    </w:p>
    <w:p w:rsidR="005B1D8D" w:rsidRDefault="005B1D8D" w:rsidP="000C39BF">
      <w:pPr>
        <w:spacing w:line="480" w:lineRule="auto"/>
        <w:rPr>
          <w:rFonts w:ascii="Times New Roman" w:hAnsi="Times New Roman"/>
          <w:sz w:val="24"/>
          <w:szCs w:val="24"/>
        </w:rPr>
      </w:pPr>
    </w:p>
    <w:p w:rsidR="005B1D8D" w:rsidRDefault="005B1D8D" w:rsidP="000C39BF">
      <w:pPr>
        <w:spacing w:line="480" w:lineRule="auto"/>
        <w:rPr>
          <w:rFonts w:ascii="Times New Roman" w:hAnsi="Times New Roman"/>
          <w:sz w:val="24"/>
          <w:szCs w:val="24"/>
        </w:rPr>
      </w:pPr>
    </w:p>
    <w:p w:rsidR="005B1D8D" w:rsidRDefault="005B1D8D" w:rsidP="000C39BF">
      <w:pPr>
        <w:spacing w:line="480" w:lineRule="auto"/>
        <w:rPr>
          <w:rFonts w:ascii="Times New Roman" w:hAnsi="Times New Roman"/>
          <w:sz w:val="24"/>
          <w:szCs w:val="24"/>
        </w:rPr>
      </w:pPr>
    </w:p>
    <w:p w:rsidR="005B1D8D" w:rsidRDefault="005B1D8D" w:rsidP="000C39BF">
      <w:pPr>
        <w:spacing w:line="480" w:lineRule="auto"/>
        <w:rPr>
          <w:rFonts w:ascii="Times New Roman" w:hAnsi="Times New Roman"/>
          <w:sz w:val="24"/>
          <w:szCs w:val="24"/>
        </w:rPr>
      </w:pPr>
      <w:r>
        <w:rPr>
          <w:rFonts w:ascii="Times New Roman" w:hAnsi="Times New Roman"/>
          <w:b/>
          <w:sz w:val="24"/>
          <w:szCs w:val="24"/>
        </w:rPr>
        <w:t>Appendix</w:t>
      </w:r>
    </w:p>
    <w:p w:rsidR="005B1D8D" w:rsidRDefault="005B1D8D" w:rsidP="0022170F">
      <w:pPr>
        <w:spacing w:line="240" w:lineRule="auto"/>
        <w:rPr>
          <w:rFonts w:ascii="Times New Roman" w:hAnsi="Times New Roman"/>
          <w:i/>
          <w:sz w:val="24"/>
          <w:szCs w:val="24"/>
        </w:rPr>
      </w:pPr>
      <w:r>
        <w:rPr>
          <w:rFonts w:ascii="Times New Roman" w:hAnsi="Times New Roman"/>
          <w:i/>
          <w:sz w:val="24"/>
          <w:szCs w:val="24"/>
        </w:rPr>
        <w:t>Code for embedding an applet within html (Example)</w:t>
      </w:r>
    </w:p>
    <w:p w:rsidR="005B1D8D" w:rsidRDefault="005B1D8D" w:rsidP="000C39BF">
      <w:pPr>
        <w:spacing w:line="480" w:lineRule="auto"/>
        <w:rPr>
          <w:rFonts w:ascii="Times New Roman" w:hAnsi="Times New Roman"/>
          <w:sz w:val="24"/>
          <w:szCs w:val="24"/>
        </w:rPr>
      </w:pPr>
      <w:r w:rsidRPr="00D61AE3">
        <w:rPr>
          <w:rFonts w:ascii="Times New Roman" w:hAnsi="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4.25pt;height:125.25pt;visibility:visible">
            <v:imagedata r:id="rId11" o:title=""/>
          </v:shape>
        </w:pict>
      </w:r>
    </w:p>
    <w:p w:rsidR="005B1D8D" w:rsidRDefault="005B1D8D" w:rsidP="000C39BF">
      <w:pPr>
        <w:spacing w:line="480" w:lineRule="auto"/>
        <w:rPr>
          <w:rFonts w:ascii="Times New Roman" w:hAnsi="Times New Roman"/>
          <w:sz w:val="24"/>
          <w:szCs w:val="24"/>
        </w:rPr>
      </w:pPr>
    </w:p>
    <w:p w:rsidR="005B1D8D" w:rsidRDefault="005B1D8D" w:rsidP="0022170F">
      <w:pPr>
        <w:spacing w:line="240" w:lineRule="auto"/>
        <w:rPr>
          <w:rFonts w:ascii="Times New Roman" w:hAnsi="Times New Roman"/>
          <w:i/>
          <w:sz w:val="24"/>
          <w:szCs w:val="24"/>
        </w:rPr>
      </w:pPr>
      <w:r>
        <w:rPr>
          <w:rFonts w:ascii="Times New Roman" w:hAnsi="Times New Roman"/>
          <w:i/>
          <w:sz w:val="24"/>
          <w:szCs w:val="24"/>
        </w:rPr>
        <w:t>Code for the .jnlp applet launcher (Example)</w:t>
      </w:r>
    </w:p>
    <w:p w:rsidR="005B1D8D" w:rsidRPr="0022170F" w:rsidRDefault="005B1D8D" w:rsidP="000C39BF">
      <w:pPr>
        <w:spacing w:line="480" w:lineRule="auto"/>
        <w:rPr>
          <w:rFonts w:ascii="Times New Roman" w:hAnsi="Times New Roman"/>
          <w:sz w:val="24"/>
          <w:szCs w:val="24"/>
        </w:rPr>
      </w:pPr>
      <w:r w:rsidRPr="00D61AE3">
        <w:rPr>
          <w:rFonts w:ascii="Times New Roman" w:hAnsi="Times New Roman"/>
          <w:noProof/>
          <w:sz w:val="24"/>
          <w:szCs w:val="24"/>
        </w:rPr>
        <w:pict>
          <v:shape id="Picture 2" o:spid="_x0000_i1026" type="#_x0000_t75" style="width:463.5pt;height:358.5pt;visibility:visible">
            <v:imagedata r:id="rId12" o:title=""/>
          </v:shape>
        </w:pict>
      </w:r>
    </w:p>
    <w:sectPr w:rsidR="005B1D8D" w:rsidRPr="0022170F" w:rsidSect="004E7165">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D8D" w:rsidRDefault="005B1D8D" w:rsidP="00452F97">
      <w:pPr>
        <w:spacing w:after="0" w:line="240" w:lineRule="auto"/>
      </w:pPr>
      <w:r>
        <w:separator/>
      </w:r>
    </w:p>
  </w:endnote>
  <w:endnote w:type="continuationSeparator" w:id="0">
    <w:p w:rsidR="005B1D8D" w:rsidRDefault="005B1D8D" w:rsidP="00452F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D8D" w:rsidRDefault="005B1D8D">
    <w:pPr>
      <w:pStyle w:val="Footer"/>
    </w:pPr>
    <w:r>
      <w:t>Michael Mascaro, Virginia Tech class of 2013</w:t>
    </w:r>
    <w:r>
      <w:tab/>
    </w:r>
    <w:r>
      <w:tab/>
    </w:r>
    <w:fldSimple w:instr=" PAGE   \* MERGEFORMAT ">
      <w:r>
        <w:rPr>
          <w:noProof/>
        </w:rPr>
        <w:t>2</w:t>
      </w:r>
    </w:fldSimple>
  </w:p>
  <w:p w:rsidR="005B1D8D" w:rsidRDefault="005B1D8D">
    <w:pPr>
      <w:pStyle w:val="Footer"/>
    </w:pPr>
    <w:hyperlink r:id="rId1" w:history="1">
      <w:r w:rsidRPr="007A39E2">
        <w:rPr>
          <w:rStyle w:val="Hyperlink"/>
        </w:rPr>
        <w:t>mdmasc91@vt.edu</w:t>
      </w:r>
    </w:hyperlink>
    <w:r>
      <w:t xml:space="preserve"> </w:t>
    </w:r>
  </w:p>
  <w:p w:rsidR="005B1D8D" w:rsidRDefault="005B1D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D8D" w:rsidRDefault="005B1D8D" w:rsidP="00452F97">
      <w:pPr>
        <w:spacing w:after="0" w:line="240" w:lineRule="auto"/>
      </w:pPr>
      <w:r>
        <w:separator/>
      </w:r>
    </w:p>
  </w:footnote>
  <w:footnote w:type="continuationSeparator" w:id="0">
    <w:p w:rsidR="005B1D8D" w:rsidRDefault="005B1D8D" w:rsidP="00452F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B3215"/>
    <w:multiLevelType w:val="hybridMultilevel"/>
    <w:tmpl w:val="AB8493B4"/>
    <w:lvl w:ilvl="0" w:tplc="D42C5AFA">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468A6604"/>
    <w:multiLevelType w:val="hybridMultilevel"/>
    <w:tmpl w:val="E6EA27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543F"/>
    <w:rsid w:val="00003BDC"/>
    <w:rsid w:val="00010CE3"/>
    <w:rsid w:val="00011770"/>
    <w:rsid w:val="00012798"/>
    <w:rsid w:val="00014AF7"/>
    <w:rsid w:val="00016637"/>
    <w:rsid w:val="000223BF"/>
    <w:rsid w:val="0002549C"/>
    <w:rsid w:val="0002577F"/>
    <w:rsid w:val="0003434C"/>
    <w:rsid w:val="00041BB3"/>
    <w:rsid w:val="00042962"/>
    <w:rsid w:val="00042E91"/>
    <w:rsid w:val="00044E70"/>
    <w:rsid w:val="00054F55"/>
    <w:rsid w:val="000602EB"/>
    <w:rsid w:val="00061AE6"/>
    <w:rsid w:val="00070443"/>
    <w:rsid w:val="00074302"/>
    <w:rsid w:val="000803B9"/>
    <w:rsid w:val="000874C3"/>
    <w:rsid w:val="000978AC"/>
    <w:rsid w:val="000A0A3B"/>
    <w:rsid w:val="000A0D3F"/>
    <w:rsid w:val="000A411C"/>
    <w:rsid w:val="000A4485"/>
    <w:rsid w:val="000A4DBC"/>
    <w:rsid w:val="000A6EB4"/>
    <w:rsid w:val="000C39BF"/>
    <w:rsid w:val="000D344E"/>
    <w:rsid w:val="000D4538"/>
    <w:rsid w:val="000E142A"/>
    <w:rsid w:val="000E26F1"/>
    <w:rsid w:val="000E31F3"/>
    <w:rsid w:val="000E67CF"/>
    <w:rsid w:val="000F1CF6"/>
    <w:rsid w:val="000F2B9B"/>
    <w:rsid w:val="000F4D0A"/>
    <w:rsid w:val="00103079"/>
    <w:rsid w:val="00103277"/>
    <w:rsid w:val="00104A24"/>
    <w:rsid w:val="001278B4"/>
    <w:rsid w:val="00135487"/>
    <w:rsid w:val="00143A28"/>
    <w:rsid w:val="001460A4"/>
    <w:rsid w:val="0015050F"/>
    <w:rsid w:val="00153C75"/>
    <w:rsid w:val="00156C84"/>
    <w:rsid w:val="0015704D"/>
    <w:rsid w:val="00162F2B"/>
    <w:rsid w:val="00165549"/>
    <w:rsid w:val="00172AA6"/>
    <w:rsid w:val="00177615"/>
    <w:rsid w:val="00186DE0"/>
    <w:rsid w:val="00190668"/>
    <w:rsid w:val="001929A5"/>
    <w:rsid w:val="001941E5"/>
    <w:rsid w:val="00194384"/>
    <w:rsid w:val="001A1E8E"/>
    <w:rsid w:val="001A2063"/>
    <w:rsid w:val="001B151B"/>
    <w:rsid w:val="001B2858"/>
    <w:rsid w:val="001D5066"/>
    <w:rsid w:val="001D6276"/>
    <w:rsid w:val="001E392B"/>
    <w:rsid w:val="00200772"/>
    <w:rsid w:val="00203526"/>
    <w:rsid w:val="0021106F"/>
    <w:rsid w:val="002113DB"/>
    <w:rsid w:val="002116E5"/>
    <w:rsid w:val="00211DC5"/>
    <w:rsid w:val="0022170F"/>
    <w:rsid w:val="00232AE7"/>
    <w:rsid w:val="00237649"/>
    <w:rsid w:val="002430F0"/>
    <w:rsid w:val="00244D88"/>
    <w:rsid w:val="00246671"/>
    <w:rsid w:val="00260895"/>
    <w:rsid w:val="00267059"/>
    <w:rsid w:val="002673B7"/>
    <w:rsid w:val="00271AFE"/>
    <w:rsid w:val="00275955"/>
    <w:rsid w:val="00280D05"/>
    <w:rsid w:val="002812DC"/>
    <w:rsid w:val="00281DFC"/>
    <w:rsid w:val="00283F0A"/>
    <w:rsid w:val="00286BBD"/>
    <w:rsid w:val="00290492"/>
    <w:rsid w:val="00291721"/>
    <w:rsid w:val="002964BF"/>
    <w:rsid w:val="002A2E21"/>
    <w:rsid w:val="002B6BF9"/>
    <w:rsid w:val="002C4F6D"/>
    <w:rsid w:val="002C6FD7"/>
    <w:rsid w:val="002D3CC1"/>
    <w:rsid w:val="002D44B5"/>
    <w:rsid w:val="002D740D"/>
    <w:rsid w:val="002D7C3D"/>
    <w:rsid w:val="002E29D8"/>
    <w:rsid w:val="002E31E7"/>
    <w:rsid w:val="002F1B85"/>
    <w:rsid w:val="002F5606"/>
    <w:rsid w:val="00301905"/>
    <w:rsid w:val="00333BF0"/>
    <w:rsid w:val="003425C7"/>
    <w:rsid w:val="00345067"/>
    <w:rsid w:val="0035120E"/>
    <w:rsid w:val="0035386B"/>
    <w:rsid w:val="00361134"/>
    <w:rsid w:val="00362D41"/>
    <w:rsid w:val="00373D5D"/>
    <w:rsid w:val="0037573C"/>
    <w:rsid w:val="00375B53"/>
    <w:rsid w:val="00375F5C"/>
    <w:rsid w:val="00377D6C"/>
    <w:rsid w:val="0039002A"/>
    <w:rsid w:val="003A46E0"/>
    <w:rsid w:val="003B60C3"/>
    <w:rsid w:val="003B6411"/>
    <w:rsid w:val="003B7369"/>
    <w:rsid w:val="003C07B1"/>
    <w:rsid w:val="003C36A4"/>
    <w:rsid w:val="003D1EC6"/>
    <w:rsid w:val="003D3572"/>
    <w:rsid w:val="003E5E14"/>
    <w:rsid w:val="003F319F"/>
    <w:rsid w:val="003F4671"/>
    <w:rsid w:val="003F47EF"/>
    <w:rsid w:val="00411A74"/>
    <w:rsid w:val="00412672"/>
    <w:rsid w:val="0041382D"/>
    <w:rsid w:val="0041568D"/>
    <w:rsid w:val="004162BE"/>
    <w:rsid w:val="00416F86"/>
    <w:rsid w:val="00417878"/>
    <w:rsid w:val="00423B24"/>
    <w:rsid w:val="0044154B"/>
    <w:rsid w:val="00443AF3"/>
    <w:rsid w:val="004454D4"/>
    <w:rsid w:val="00452F97"/>
    <w:rsid w:val="00456576"/>
    <w:rsid w:val="00456C77"/>
    <w:rsid w:val="0046111F"/>
    <w:rsid w:val="0046326D"/>
    <w:rsid w:val="00463792"/>
    <w:rsid w:val="00464183"/>
    <w:rsid w:val="00465B51"/>
    <w:rsid w:val="00470222"/>
    <w:rsid w:val="00471CCF"/>
    <w:rsid w:val="00483451"/>
    <w:rsid w:val="0048358A"/>
    <w:rsid w:val="00486DCF"/>
    <w:rsid w:val="00490C73"/>
    <w:rsid w:val="00496E6B"/>
    <w:rsid w:val="004A18F7"/>
    <w:rsid w:val="004A1C0A"/>
    <w:rsid w:val="004A583E"/>
    <w:rsid w:val="004A61AA"/>
    <w:rsid w:val="004B2F89"/>
    <w:rsid w:val="004C06E2"/>
    <w:rsid w:val="004C290C"/>
    <w:rsid w:val="004C4CF5"/>
    <w:rsid w:val="004D2733"/>
    <w:rsid w:val="004E538D"/>
    <w:rsid w:val="004E7165"/>
    <w:rsid w:val="004F0409"/>
    <w:rsid w:val="004F7BDE"/>
    <w:rsid w:val="00503CA7"/>
    <w:rsid w:val="005069D0"/>
    <w:rsid w:val="00512B0B"/>
    <w:rsid w:val="0051433D"/>
    <w:rsid w:val="00515E2A"/>
    <w:rsid w:val="005225D2"/>
    <w:rsid w:val="00523CA8"/>
    <w:rsid w:val="0052410F"/>
    <w:rsid w:val="00524326"/>
    <w:rsid w:val="005248D5"/>
    <w:rsid w:val="005274F9"/>
    <w:rsid w:val="0053083E"/>
    <w:rsid w:val="00536F91"/>
    <w:rsid w:val="005370E1"/>
    <w:rsid w:val="00547CF6"/>
    <w:rsid w:val="0055405C"/>
    <w:rsid w:val="00554156"/>
    <w:rsid w:val="00576CD5"/>
    <w:rsid w:val="00576DE2"/>
    <w:rsid w:val="00581C8D"/>
    <w:rsid w:val="00585F49"/>
    <w:rsid w:val="00590105"/>
    <w:rsid w:val="00592C39"/>
    <w:rsid w:val="00596599"/>
    <w:rsid w:val="005A1C3E"/>
    <w:rsid w:val="005A317B"/>
    <w:rsid w:val="005B0462"/>
    <w:rsid w:val="005B1D8D"/>
    <w:rsid w:val="005B3D12"/>
    <w:rsid w:val="005B4E50"/>
    <w:rsid w:val="005B5BB7"/>
    <w:rsid w:val="005C08AC"/>
    <w:rsid w:val="005D1E33"/>
    <w:rsid w:val="005D20C9"/>
    <w:rsid w:val="005D281B"/>
    <w:rsid w:val="005E208A"/>
    <w:rsid w:val="005E3292"/>
    <w:rsid w:val="005E6178"/>
    <w:rsid w:val="005E6874"/>
    <w:rsid w:val="005F01C9"/>
    <w:rsid w:val="005F2B97"/>
    <w:rsid w:val="005F5325"/>
    <w:rsid w:val="006057A0"/>
    <w:rsid w:val="0061703D"/>
    <w:rsid w:val="00620B8D"/>
    <w:rsid w:val="00621289"/>
    <w:rsid w:val="00621F52"/>
    <w:rsid w:val="00626312"/>
    <w:rsid w:val="006305DD"/>
    <w:rsid w:val="00634650"/>
    <w:rsid w:val="00636599"/>
    <w:rsid w:val="0064523F"/>
    <w:rsid w:val="00647A07"/>
    <w:rsid w:val="00651A6E"/>
    <w:rsid w:val="00655B08"/>
    <w:rsid w:val="00663A63"/>
    <w:rsid w:val="006751AF"/>
    <w:rsid w:val="00675847"/>
    <w:rsid w:val="0068040F"/>
    <w:rsid w:val="00680D04"/>
    <w:rsid w:val="00681134"/>
    <w:rsid w:val="00683344"/>
    <w:rsid w:val="0068483D"/>
    <w:rsid w:val="006934D2"/>
    <w:rsid w:val="006A1A7E"/>
    <w:rsid w:val="006A52AF"/>
    <w:rsid w:val="006B13E5"/>
    <w:rsid w:val="006B1759"/>
    <w:rsid w:val="006C33D9"/>
    <w:rsid w:val="006D26D0"/>
    <w:rsid w:val="006D68DE"/>
    <w:rsid w:val="006D7793"/>
    <w:rsid w:val="006D7BFD"/>
    <w:rsid w:val="006E0A78"/>
    <w:rsid w:val="006F4643"/>
    <w:rsid w:val="006F5B13"/>
    <w:rsid w:val="00703A93"/>
    <w:rsid w:val="007066E7"/>
    <w:rsid w:val="007067E8"/>
    <w:rsid w:val="00714BAD"/>
    <w:rsid w:val="0071763B"/>
    <w:rsid w:val="0071786B"/>
    <w:rsid w:val="00721401"/>
    <w:rsid w:val="00723B98"/>
    <w:rsid w:val="00726905"/>
    <w:rsid w:val="0073092B"/>
    <w:rsid w:val="00733746"/>
    <w:rsid w:val="00744DE0"/>
    <w:rsid w:val="00746EB8"/>
    <w:rsid w:val="007513CE"/>
    <w:rsid w:val="00754B38"/>
    <w:rsid w:val="00755512"/>
    <w:rsid w:val="007628AF"/>
    <w:rsid w:val="00765463"/>
    <w:rsid w:val="0076602F"/>
    <w:rsid w:val="007672E3"/>
    <w:rsid w:val="00772321"/>
    <w:rsid w:val="00773869"/>
    <w:rsid w:val="00774D7E"/>
    <w:rsid w:val="00791A50"/>
    <w:rsid w:val="007929E3"/>
    <w:rsid w:val="0079440D"/>
    <w:rsid w:val="00794E48"/>
    <w:rsid w:val="00795E84"/>
    <w:rsid w:val="00797C50"/>
    <w:rsid w:val="007A279D"/>
    <w:rsid w:val="007A2A40"/>
    <w:rsid w:val="007A39E2"/>
    <w:rsid w:val="007A41CF"/>
    <w:rsid w:val="007A77E2"/>
    <w:rsid w:val="007B12E1"/>
    <w:rsid w:val="007B3506"/>
    <w:rsid w:val="007B61D3"/>
    <w:rsid w:val="007C5763"/>
    <w:rsid w:val="007C61AC"/>
    <w:rsid w:val="007C668D"/>
    <w:rsid w:val="007C6980"/>
    <w:rsid w:val="007E68FB"/>
    <w:rsid w:val="007F1384"/>
    <w:rsid w:val="007F28A4"/>
    <w:rsid w:val="007F58CE"/>
    <w:rsid w:val="007F5F8B"/>
    <w:rsid w:val="00800F32"/>
    <w:rsid w:val="00812AA8"/>
    <w:rsid w:val="008145F9"/>
    <w:rsid w:val="00816F00"/>
    <w:rsid w:val="00820C6D"/>
    <w:rsid w:val="0083595A"/>
    <w:rsid w:val="00842293"/>
    <w:rsid w:val="008474E8"/>
    <w:rsid w:val="0084795B"/>
    <w:rsid w:val="00851C46"/>
    <w:rsid w:val="0085310A"/>
    <w:rsid w:val="00856525"/>
    <w:rsid w:val="00866327"/>
    <w:rsid w:val="00870799"/>
    <w:rsid w:val="008814FC"/>
    <w:rsid w:val="00883B61"/>
    <w:rsid w:val="008862FD"/>
    <w:rsid w:val="00886B3A"/>
    <w:rsid w:val="008B24D3"/>
    <w:rsid w:val="008C4D18"/>
    <w:rsid w:val="008D7719"/>
    <w:rsid w:val="008D7A6C"/>
    <w:rsid w:val="008E0E40"/>
    <w:rsid w:val="008E397C"/>
    <w:rsid w:val="008E4A93"/>
    <w:rsid w:val="008E7D36"/>
    <w:rsid w:val="00901095"/>
    <w:rsid w:val="00901C79"/>
    <w:rsid w:val="00902C2E"/>
    <w:rsid w:val="00902EEA"/>
    <w:rsid w:val="00906076"/>
    <w:rsid w:val="00911474"/>
    <w:rsid w:val="00912255"/>
    <w:rsid w:val="00912464"/>
    <w:rsid w:val="00912A43"/>
    <w:rsid w:val="00920ACB"/>
    <w:rsid w:val="00937DDF"/>
    <w:rsid w:val="00940305"/>
    <w:rsid w:val="00944ABA"/>
    <w:rsid w:val="00946704"/>
    <w:rsid w:val="00952F56"/>
    <w:rsid w:val="00955EE9"/>
    <w:rsid w:val="00966D1F"/>
    <w:rsid w:val="00971926"/>
    <w:rsid w:val="00975709"/>
    <w:rsid w:val="009762A9"/>
    <w:rsid w:val="0098068E"/>
    <w:rsid w:val="00984B8A"/>
    <w:rsid w:val="009852CC"/>
    <w:rsid w:val="009855C5"/>
    <w:rsid w:val="00985D2D"/>
    <w:rsid w:val="00990EFB"/>
    <w:rsid w:val="00992413"/>
    <w:rsid w:val="00993603"/>
    <w:rsid w:val="00995476"/>
    <w:rsid w:val="00996B3B"/>
    <w:rsid w:val="009A0EE1"/>
    <w:rsid w:val="009A5285"/>
    <w:rsid w:val="009A543F"/>
    <w:rsid w:val="009C0DB3"/>
    <w:rsid w:val="009C0E29"/>
    <w:rsid w:val="009C6023"/>
    <w:rsid w:val="009D7398"/>
    <w:rsid w:val="009E26E8"/>
    <w:rsid w:val="009E3730"/>
    <w:rsid w:val="009E5994"/>
    <w:rsid w:val="009F5301"/>
    <w:rsid w:val="009F5FAB"/>
    <w:rsid w:val="009F75E6"/>
    <w:rsid w:val="00A06BEA"/>
    <w:rsid w:val="00A1337D"/>
    <w:rsid w:val="00A15B7B"/>
    <w:rsid w:val="00A21E01"/>
    <w:rsid w:val="00A23537"/>
    <w:rsid w:val="00A278C1"/>
    <w:rsid w:val="00A3099E"/>
    <w:rsid w:val="00A311EE"/>
    <w:rsid w:val="00A3463E"/>
    <w:rsid w:val="00A350C6"/>
    <w:rsid w:val="00A37A60"/>
    <w:rsid w:val="00A47975"/>
    <w:rsid w:val="00A65672"/>
    <w:rsid w:val="00A668B9"/>
    <w:rsid w:val="00A67088"/>
    <w:rsid w:val="00A712B6"/>
    <w:rsid w:val="00A745F0"/>
    <w:rsid w:val="00A81BA2"/>
    <w:rsid w:val="00A8247C"/>
    <w:rsid w:val="00A83BC4"/>
    <w:rsid w:val="00A8531D"/>
    <w:rsid w:val="00A8608B"/>
    <w:rsid w:val="00A87F0C"/>
    <w:rsid w:val="00AA6DAD"/>
    <w:rsid w:val="00AB2B9C"/>
    <w:rsid w:val="00AB52AA"/>
    <w:rsid w:val="00AD3375"/>
    <w:rsid w:val="00AD3D78"/>
    <w:rsid w:val="00AD5E83"/>
    <w:rsid w:val="00AD6144"/>
    <w:rsid w:val="00AE7C09"/>
    <w:rsid w:val="00AF1E39"/>
    <w:rsid w:val="00B03A43"/>
    <w:rsid w:val="00B05AA5"/>
    <w:rsid w:val="00B118F6"/>
    <w:rsid w:val="00B15512"/>
    <w:rsid w:val="00B17B65"/>
    <w:rsid w:val="00B21A33"/>
    <w:rsid w:val="00B22504"/>
    <w:rsid w:val="00B3260A"/>
    <w:rsid w:val="00B359D5"/>
    <w:rsid w:val="00B46BCE"/>
    <w:rsid w:val="00B46EC4"/>
    <w:rsid w:val="00B4716E"/>
    <w:rsid w:val="00B50C39"/>
    <w:rsid w:val="00B55A96"/>
    <w:rsid w:val="00B55F03"/>
    <w:rsid w:val="00B618C7"/>
    <w:rsid w:val="00B75BAB"/>
    <w:rsid w:val="00B815D2"/>
    <w:rsid w:val="00B83E9F"/>
    <w:rsid w:val="00B873FA"/>
    <w:rsid w:val="00BA1A6F"/>
    <w:rsid w:val="00BA320B"/>
    <w:rsid w:val="00BB42B0"/>
    <w:rsid w:val="00BB4615"/>
    <w:rsid w:val="00BB7343"/>
    <w:rsid w:val="00BC4213"/>
    <w:rsid w:val="00BC6BF8"/>
    <w:rsid w:val="00BD37FF"/>
    <w:rsid w:val="00BD436D"/>
    <w:rsid w:val="00BE06F2"/>
    <w:rsid w:val="00BE2EFE"/>
    <w:rsid w:val="00BF20BE"/>
    <w:rsid w:val="00BF2946"/>
    <w:rsid w:val="00BF6336"/>
    <w:rsid w:val="00BF6C94"/>
    <w:rsid w:val="00C02099"/>
    <w:rsid w:val="00C021CF"/>
    <w:rsid w:val="00C056FF"/>
    <w:rsid w:val="00C06C3F"/>
    <w:rsid w:val="00C07A07"/>
    <w:rsid w:val="00C1024C"/>
    <w:rsid w:val="00C103C2"/>
    <w:rsid w:val="00C1591B"/>
    <w:rsid w:val="00C23368"/>
    <w:rsid w:val="00C24EFB"/>
    <w:rsid w:val="00C26C64"/>
    <w:rsid w:val="00C3244F"/>
    <w:rsid w:val="00C32920"/>
    <w:rsid w:val="00C4177F"/>
    <w:rsid w:val="00C453F5"/>
    <w:rsid w:val="00C46925"/>
    <w:rsid w:val="00C62459"/>
    <w:rsid w:val="00C64902"/>
    <w:rsid w:val="00C663CE"/>
    <w:rsid w:val="00C70BE0"/>
    <w:rsid w:val="00C71A59"/>
    <w:rsid w:val="00C72D6B"/>
    <w:rsid w:val="00C73423"/>
    <w:rsid w:val="00C754B4"/>
    <w:rsid w:val="00C77854"/>
    <w:rsid w:val="00C8018E"/>
    <w:rsid w:val="00C84696"/>
    <w:rsid w:val="00C86089"/>
    <w:rsid w:val="00C917E6"/>
    <w:rsid w:val="00CA3321"/>
    <w:rsid w:val="00CA6734"/>
    <w:rsid w:val="00CB10F0"/>
    <w:rsid w:val="00CB2A65"/>
    <w:rsid w:val="00CD568A"/>
    <w:rsid w:val="00CE1E56"/>
    <w:rsid w:val="00CE1EF0"/>
    <w:rsid w:val="00CE3508"/>
    <w:rsid w:val="00CE4897"/>
    <w:rsid w:val="00CE75C8"/>
    <w:rsid w:val="00CE7B1B"/>
    <w:rsid w:val="00CF37D0"/>
    <w:rsid w:val="00D01EE5"/>
    <w:rsid w:val="00D049F9"/>
    <w:rsid w:val="00D17A85"/>
    <w:rsid w:val="00D207DC"/>
    <w:rsid w:val="00D23DFD"/>
    <w:rsid w:val="00D270DE"/>
    <w:rsid w:val="00D30AE6"/>
    <w:rsid w:val="00D35F7B"/>
    <w:rsid w:val="00D361E2"/>
    <w:rsid w:val="00D3644E"/>
    <w:rsid w:val="00D36DC6"/>
    <w:rsid w:val="00D41150"/>
    <w:rsid w:val="00D61AE3"/>
    <w:rsid w:val="00D61BFB"/>
    <w:rsid w:val="00D66F9C"/>
    <w:rsid w:val="00D730B6"/>
    <w:rsid w:val="00D7398A"/>
    <w:rsid w:val="00D75212"/>
    <w:rsid w:val="00D753A9"/>
    <w:rsid w:val="00D77FFA"/>
    <w:rsid w:val="00D90D7A"/>
    <w:rsid w:val="00D926BC"/>
    <w:rsid w:val="00D962E8"/>
    <w:rsid w:val="00DB7A66"/>
    <w:rsid w:val="00DC1ADC"/>
    <w:rsid w:val="00DC408B"/>
    <w:rsid w:val="00DD23A7"/>
    <w:rsid w:val="00DD5D53"/>
    <w:rsid w:val="00DD6336"/>
    <w:rsid w:val="00DD736D"/>
    <w:rsid w:val="00DE031F"/>
    <w:rsid w:val="00DE4F08"/>
    <w:rsid w:val="00DE55A4"/>
    <w:rsid w:val="00DF6B6A"/>
    <w:rsid w:val="00E02155"/>
    <w:rsid w:val="00E02EA2"/>
    <w:rsid w:val="00E049BA"/>
    <w:rsid w:val="00E061F0"/>
    <w:rsid w:val="00E0648C"/>
    <w:rsid w:val="00E17BE2"/>
    <w:rsid w:val="00E21758"/>
    <w:rsid w:val="00E26E28"/>
    <w:rsid w:val="00E32097"/>
    <w:rsid w:val="00E35084"/>
    <w:rsid w:val="00E5375C"/>
    <w:rsid w:val="00E53A8D"/>
    <w:rsid w:val="00E54765"/>
    <w:rsid w:val="00E61601"/>
    <w:rsid w:val="00E7188C"/>
    <w:rsid w:val="00E77E32"/>
    <w:rsid w:val="00E872EC"/>
    <w:rsid w:val="00E90413"/>
    <w:rsid w:val="00E92C86"/>
    <w:rsid w:val="00E9613C"/>
    <w:rsid w:val="00EA4F20"/>
    <w:rsid w:val="00EB0D9D"/>
    <w:rsid w:val="00EB3A90"/>
    <w:rsid w:val="00EB5035"/>
    <w:rsid w:val="00EB6A9A"/>
    <w:rsid w:val="00EC1E01"/>
    <w:rsid w:val="00ED1DB8"/>
    <w:rsid w:val="00ED2B0E"/>
    <w:rsid w:val="00EE1965"/>
    <w:rsid w:val="00EF5A3C"/>
    <w:rsid w:val="00EF6B50"/>
    <w:rsid w:val="00F002BE"/>
    <w:rsid w:val="00F05818"/>
    <w:rsid w:val="00F325EA"/>
    <w:rsid w:val="00F367FD"/>
    <w:rsid w:val="00F369D3"/>
    <w:rsid w:val="00F37150"/>
    <w:rsid w:val="00F418D1"/>
    <w:rsid w:val="00F442F6"/>
    <w:rsid w:val="00F458AE"/>
    <w:rsid w:val="00F46669"/>
    <w:rsid w:val="00F507B6"/>
    <w:rsid w:val="00F53191"/>
    <w:rsid w:val="00F54AA7"/>
    <w:rsid w:val="00F631FF"/>
    <w:rsid w:val="00F6487E"/>
    <w:rsid w:val="00F653A2"/>
    <w:rsid w:val="00F74FB3"/>
    <w:rsid w:val="00F75081"/>
    <w:rsid w:val="00F77410"/>
    <w:rsid w:val="00F81F27"/>
    <w:rsid w:val="00F82923"/>
    <w:rsid w:val="00F82AFD"/>
    <w:rsid w:val="00F83A91"/>
    <w:rsid w:val="00F84405"/>
    <w:rsid w:val="00F84CAA"/>
    <w:rsid w:val="00F86614"/>
    <w:rsid w:val="00F9142E"/>
    <w:rsid w:val="00F95BE0"/>
    <w:rsid w:val="00FA0001"/>
    <w:rsid w:val="00FA00BE"/>
    <w:rsid w:val="00FA299A"/>
    <w:rsid w:val="00FA45D0"/>
    <w:rsid w:val="00FA7B58"/>
    <w:rsid w:val="00FB0C75"/>
    <w:rsid w:val="00FB2BBD"/>
    <w:rsid w:val="00FC3F1A"/>
    <w:rsid w:val="00FD06C7"/>
    <w:rsid w:val="00FD3B74"/>
    <w:rsid w:val="00FD4EE0"/>
    <w:rsid w:val="00FD4FF8"/>
    <w:rsid w:val="00FE05CF"/>
    <w:rsid w:val="00FE58C5"/>
    <w:rsid w:val="00FE59BA"/>
    <w:rsid w:val="00FF624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165"/>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452F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452F97"/>
    <w:rPr>
      <w:rFonts w:cs="Times New Roman"/>
    </w:rPr>
  </w:style>
  <w:style w:type="paragraph" w:styleId="Footer">
    <w:name w:val="footer"/>
    <w:basedOn w:val="Normal"/>
    <w:link w:val="FooterChar"/>
    <w:uiPriority w:val="99"/>
    <w:rsid w:val="00452F97"/>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52F97"/>
    <w:rPr>
      <w:rFonts w:cs="Times New Roman"/>
    </w:rPr>
  </w:style>
  <w:style w:type="paragraph" w:styleId="BalloonText">
    <w:name w:val="Balloon Text"/>
    <w:basedOn w:val="Normal"/>
    <w:link w:val="BalloonTextChar"/>
    <w:uiPriority w:val="99"/>
    <w:semiHidden/>
    <w:rsid w:val="00452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2F97"/>
    <w:rPr>
      <w:rFonts w:ascii="Tahoma" w:hAnsi="Tahoma" w:cs="Tahoma"/>
      <w:sz w:val="16"/>
      <w:szCs w:val="16"/>
    </w:rPr>
  </w:style>
  <w:style w:type="character" w:styleId="Hyperlink">
    <w:name w:val="Hyperlink"/>
    <w:basedOn w:val="DefaultParagraphFont"/>
    <w:uiPriority w:val="99"/>
    <w:rsid w:val="00452F97"/>
    <w:rPr>
      <w:rFonts w:cs="Times New Roman"/>
      <w:color w:val="0000FF"/>
      <w:u w:val="single"/>
    </w:rPr>
  </w:style>
  <w:style w:type="paragraph" w:styleId="ListParagraph">
    <w:name w:val="List Paragraph"/>
    <w:basedOn w:val="Normal"/>
    <w:uiPriority w:val="99"/>
    <w:qFormat/>
    <w:rsid w:val="00054F55"/>
    <w:pPr>
      <w:ind w:left="720"/>
      <w:contextualSpacing/>
    </w:pPr>
  </w:style>
  <w:style w:type="character" w:styleId="PageNumber">
    <w:name w:val="page number"/>
    <w:basedOn w:val="DefaultParagraphFont"/>
    <w:uiPriority w:val="99"/>
    <w:rsid w:val="00C70BE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orldwind.arc.nasa.gov/jav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ano.name/shawn/JSatTrak/"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github.com/mdmzero0/JSatTrak" TargetMode="External"/><Relationship Id="rId4" Type="http://schemas.openxmlformats.org/officeDocument/2006/relationships/webSettings" Target="webSettings.xml"/><Relationship Id="rId9" Type="http://schemas.openxmlformats.org/officeDocument/2006/relationships/hyperlink" Target="http://www.github.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dmasc91@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210</TotalTime>
  <Pages>24</Pages>
  <Words>5579</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 Visualization: Java Applet</dc:title>
  <dc:subject/>
  <dc:creator>MMascaro</dc:creator>
  <cp:keywords/>
  <dc:description/>
  <cp:lastModifiedBy>SLi</cp:lastModifiedBy>
  <cp:revision>5</cp:revision>
  <dcterms:created xsi:type="dcterms:W3CDTF">2011-07-27T14:06:00Z</dcterms:created>
  <dcterms:modified xsi:type="dcterms:W3CDTF">2011-07-27T17:35:00Z</dcterms:modified>
</cp:coreProperties>
</file>